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1980"/>
        <w:gridCol w:w="4315"/>
      </w:tblGrid>
      <w:tr w:rsidR="006F51D3" w14:paraId="6E68D2B3" w14:textId="77777777" w:rsidTr="009671FF">
        <w:tc>
          <w:tcPr>
            <w:tcW w:w="4495" w:type="dxa"/>
          </w:tcPr>
          <w:p w14:paraId="1729DC24" w14:textId="3319801D" w:rsidR="006F51D3" w:rsidRDefault="00F26538" w:rsidP="006F51D3">
            <w:r>
              <w:t xml:space="preserve">DARSHAN </w:t>
            </w:r>
            <w:proofErr w:type="gramStart"/>
            <w:r>
              <w:t>UNIVERSITY</w:t>
            </w:r>
            <w:r w:rsidR="00862EDF">
              <w:t>,RAJKOT</w:t>
            </w:r>
            <w:proofErr w:type="gramEnd"/>
          </w:p>
        </w:tc>
        <w:tc>
          <w:tcPr>
            <w:tcW w:w="1980" w:type="dxa"/>
          </w:tcPr>
          <w:p w14:paraId="3BEF0F7F" w14:textId="5F7AB7FA" w:rsidR="006F51D3" w:rsidRDefault="006F51D3" w:rsidP="006F51D3">
            <w:pPr>
              <w:jc w:val="center"/>
            </w:pPr>
          </w:p>
        </w:tc>
        <w:tc>
          <w:tcPr>
            <w:tcW w:w="4315" w:type="dxa"/>
          </w:tcPr>
          <w:p w14:paraId="5D325161" w14:textId="5D4C4B70" w:rsidR="006F51D3" w:rsidRDefault="00862EDF" w:rsidP="006F51D3">
            <w:pPr>
              <w:jc w:val="right"/>
            </w:pPr>
            <w:r>
              <w:t>shihoravibhu</w:t>
            </w:r>
            <w:r w:rsidR="006F51D3">
              <w:t>@</w:t>
            </w:r>
            <w:r>
              <w:t>gmail.</w:t>
            </w:r>
            <w:r w:rsidR="006F51D3">
              <w:t>com</w:t>
            </w:r>
          </w:p>
        </w:tc>
      </w:tr>
    </w:tbl>
    <w:p w14:paraId="4667FC69" w14:textId="77777777" w:rsidR="00B60CDD" w:rsidRDefault="00B60CDD" w:rsidP="009671FF"/>
    <w:p w14:paraId="1E4B2AD4" w14:textId="77777777" w:rsidR="00375B16" w:rsidRDefault="00375B16" w:rsidP="009671FF"/>
    <w:p w14:paraId="44B6C2F5" w14:textId="525D9FB4" w:rsidR="00FF0D5D" w:rsidRPr="00F316AD" w:rsidRDefault="001F58DC" w:rsidP="009671FF">
      <w:pPr>
        <w:pStyle w:val="Title"/>
      </w:pPr>
      <w:r>
        <w:t>VIBHU</w:t>
      </w:r>
    </w:p>
    <w:p w14:paraId="7812BD72" w14:textId="77777777" w:rsidR="006F51D3" w:rsidRDefault="005E2090" w:rsidP="00FF0D5D">
      <w:pPr>
        <w:rPr>
          <w:noProof/>
          <w:lang w:val="en-AU"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B4106C8" wp14:editId="48AE07FD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908AC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9361f3 [3208]" stroked="f">
                <w10:wrap anchorx="page"/>
                <w10:anchorlock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16" w:type="dxa"/>
        </w:tblCellMar>
        <w:tblLook w:val="04A0" w:firstRow="1" w:lastRow="0" w:firstColumn="1" w:lastColumn="0" w:noHBand="0" w:noVBand="1"/>
      </w:tblPr>
      <w:tblGrid>
        <w:gridCol w:w="4860"/>
        <w:gridCol w:w="5930"/>
      </w:tblGrid>
      <w:tr w:rsidR="006F51D3" w14:paraId="34FBF9A6" w14:textId="77777777" w:rsidTr="00B96BFC">
        <w:trPr>
          <w:trHeight w:val="2105"/>
        </w:trPr>
        <w:tc>
          <w:tcPr>
            <w:tcW w:w="4860" w:type="dxa"/>
          </w:tcPr>
          <w:p w14:paraId="01FAB6FA" w14:textId="77777777" w:rsidR="006F51D3" w:rsidRDefault="00FE1AE9" w:rsidP="00FE1AE9">
            <w:pPr>
              <w:pStyle w:val="Heading1"/>
            </w:pPr>
            <w:r w:rsidRPr="00AA7D29">
              <w:t>Education</w:t>
            </w:r>
          </w:p>
          <w:p w14:paraId="4E11981A" w14:textId="48F809F4" w:rsidR="00F26538" w:rsidRDefault="00F26538" w:rsidP="00FE1AE9">
            <w:r>
              <w:t>DARSHAN UNIVERSITY,</w:t>
            </w:r>
          </w:p>
          <w:p w14:paraId="58EC1162" w14:textId="6CC49EEB" w:rsidR="00862EDF" w:rsidRDefault="00862EDF" w:rsidP="00FE1AE9">
            <w:r>
              <w:t>RAJKOT</w:t>
            </w:r>
          </w:p>
          <w:p w14:paraId="6716F0E3" w14:textId="2454812B" w:rsidR="00FE1AE9" w:rsidRDefault="001F58DC" w:rsidP="00FE1AE9">
            <w:r>
              <w:t>BTECH CSE</w:t>
            </w:r>
          </w:p>
          <w:p w14:paraId="76241C8A" w14:textId="5EAF1D85" w:rsidR="006F51D3" w:rsidRPr="006F51D3" w:rsidRDefault="00F26538" w:rsidP="00FE1AE9">
            <w:r>
              <w:t>CGPA 8.96</w:t>
            </w:r>
          </w:p>
        </w:tc>
        <w:tc>
          <w:tcPr>
            <w:tcW w:w="5930" w:type="dxa"/>
          </w:tcPr>
          <w:p w14:paraId="6267BF6F" w14:textId="77777777" w:rsidR="006F51D3" w:rsidRDefault="00FE1AE9" w:rsidP="00FE1AE9">
            <w:pPr>
              <w:pStyle w:val="Heading1"/>
            </w:pPr>
            <w:r w:rsidRPr="00AA7D29">
              <w:t>Objective</w:t>
            </w:r>
          </w:p>
          <w:p w14:paraId="4127F558" w14:textId="6FA683D2" w:rsidR="006F51D3" w:rsidRPr="006F51D3" w:rsidRDefault="00862EDF" w:rsidP="006F51D3">
            <w:r w:rsidRPr="00862EDF">
              <w:t>Computer Science graduate passionate about building scalable software solutions, with experience in Java, Python, and web development, looking for opportunities in software engineering or related roles.</w:t>
            </w:r>
          </w:p>
        </w:tc>
      </w:tr>
      <w:tr w:rsidR="006F51D3" w14:paraId="1828B529" w14:textId="77777777" w:rsidTr="00B96BFC">
        <w:tc>
          <w:tcPr>
            <w:tcW w:w="4860" w:type="dxa"/>
          </w:tcPr>
          <w:p w14:paraId="6F25EBCD" w14:textId="77777777" w:rsidR="006F51D3" w:rsidRDefault="006F51D3" w:rsidP="006F51D3"/>
          <w:p w14:paraId="0FC837BC" w14:textId="77777777" w:rsidR="00862EDF" w:rsidRDefault="00862EDF" w:rsidP="006F51D3"/>
          <w:p w14:paraId="7A282370" w14:textId="53413702" w:rsidR="00862EDF" w:rsidRDefault="00862EDF" w:rsidP="00862EDF">
            <w:pPr>
              <w:tabs>
                <w:tab w:val="num" w:pos="720"/>
              </w:tabs>
            </w:pPr>
          </w:p>
        </w:tc>
        <w:tc>
          <w:tcPr>
            <w:tcW w:w="5930" w:type="dxa"/>
          </w:tcPr>
          <w:p w14:paraId="70E46B35" w14:textId="77777777" w:rsidR="006F51D3" w:rsidRPr="00AA7D29" w:rsidRDefault="00FE1AE9" w:rsidP="00FE1AE9">
            <w:pPr>
              <w:pStyle w:val="Heading1"/>
            </w:pPr>
            <w:r w:rsidRPr="00AA7D29">
              <w:t>Functional Skills</w:t>
            </w:r>
          </w:p>
          <w:p w14:paraId="2BD885D0" w14:textId="6D815C7A" w:rsidR="00862EDF" w:rsidRPr="00862EDF" w:rsidRDefault="00862EDF" w:rsidP="00862EDF">
            <w:pPr>
              <w:rPr>
                <w:lang w:val="en-IN"/>
              </w:rPr>
            </w:pPr>
            <w:r w:rsidRPr="00862EDF">
              <w:rPr>
                <w:lang w:val="en-IN"/>
              </w:rPr>
              <w:t xml:space="preserve">Programming Languages: </w:t>
            </w:r>
            <w:r w:rsidRPr="00862EDF">
              <w:rPr>
                <w:b/>
                <w:bCs/>
                <w:lang w:val="en-IN"/>
              </w:rPr>
              <w:t xml:space="preserve">C, Java, </w:t>
            </w:r>
          </w:p>
          <w:p w14:paraId="2C9250DC" w14:textId="34F7973A" w:rsidR="00862EDF" w:rsidRPr="00862EDF" w:rsidRDefault="00862EDF" w:rsidP="00862EDF">
            <w:pPr>
              <w:rPr>
                <w:lang w:val="en-IN"/>
              </w:rPr>
            </w:pPr>
            <w:r w:rsidRPr="00862EDF">
              <w:rPr>
                <w:lang w:val="en-IN"/>
              </w:rPr>
              <w:t xml:space="preserve">Web Development: </w:t>
            </w:r>
            <w:r w:rsidRPr="00862EDF">
              <w:rPr>
                <w:b/>
                <w:bCs/>
                <w:lang w:val="en-IN"/>
              </w:rPr>
              <w:t>HTML, CSS, JavaScript</w:t>
            </w:r>
          </w:p>
          <w:p w14:paraId="0434C8AA" w14:textId="3583BA47" w:rsidR="00862EDF" w:rsidRPr="00862EDF" w:rsidRDefault="00862EDF" w:rsidP="00862EDF">
            <w:pPr>
              <w:rPr>
                <w:lang w:val="en-IN"/>
              </w:rPr>
            </w:pPr>
            <w:r w:rsidRPr="00862EDF">
              <w:rPr>
                <w:lang w:val="en-IN"/>
              </w:rPr>
              <w:t xml:space="preserve">Tools: </w:t>
            </w:r>
            <w:r w:rsidRPr="00862EDF">
              <w:rPr>
                <w:b/>
                <w:bCs/>
                <w:lang w:val="en-IN"/>
              </w:rPr>
              <w:t>VS Code, Eclipse</w:t>
            </w:r>
          </w:p>
          <w:p w14:paraId="7802D2D5" w14:textId="31DD3D3C" w:rsidR="00862EDF" w:rsidRPr="00862EDF" w:rsidRDefault="00862EDF" w:rsidP="00862EDF">
            <w:pPr>
              <w:rPr>
                <w:lang w:val="en-IN"/>
              </w:rPr>
            </w:pPr>
            <w:r w:rsidRPr="00862EDF">
              <w:rPr>
                <w:lang w:val="en-IN"/>
              </w:rPr>
              <w:t xml:space="preserve">Databases: </w:t>
            </w:r>
            <w:r>
              <w:rPr>
                <w:b/>
                <w:bCs/>
                <w:lang w:val="en-IN"/>
              </w:rPr>
              <w:t>SQL SERVER</w:t>
            </w:r>
          </w:p>
          <w:p w14:paraId="1F5F349C" w14:textId="72B761D2" w:rsidR="00862EDF" w:rsidRPr="00862EDF" w:rsidRDefault="00862EDF" w:rsidP="00862EDF">
            <w:pPr>
              <w:rPr>
                <w:lang w:val="en-IN"/>
              </w:rPr>
            </w:pPr>
            <w:r w:rsidRPr="00862EDF">
              <w:rPr>
                <w:lang w:val="en-IN"/>
              </w:rPr>
              <w:t xml:space="preserve">Others: </w:t>
            </w:r>
            <w:r w:rsidRPr="00862EDF">
              <w:rPr>
                <w:b/>
                <w:bCs/>
                <w:lang w:val="en-IN"/>
              </w:rPr>
              <w:t>Data Structures, Algorithms, OOP, DBMS</w:t>
            </w:r>
          </w:p>
          <w:p w14:paraId="7B76D079" w14:textId="72CC8A0A" w:rsidR="006F51D3" w:rsidRDefault="006F51D3" w:rsidP="006F51D3"/>
        </w:tc>
      </w:tr>
      <w:tr w:rsidR="009671FF" w14:paraId="50ECEA37" w14:textId="77777777" w:rsidTr="00B96BFC">
        <w:tc>
          <w:tcPr>
            <w:tcW w:w="4860" w:type="dxa"/>
          </w:tcPr>
          <w:p w14:paraId="6CBA9B77" w14:textId="77777777" w:rsidR="009671FF" w:rsidRDefault="009671FF" w:rsidP="006F51D3">
            <w:pPr>
              <w:pStyle w:val="Heading1"/>
            </w:pPr>
          </w:p>
        </w:tc>
        <w:tc>
          <w:tcPr>
            <w:tcW w:w="5930" w:type="dxa"/>
          </w:tcPr>
          <w:p w14:paraId="51E5205E" w14:textId="18AC6DB9" w:rsidR="009671FF" w:rsidRPr="005D0A02" w:rsidRDefault="00FE1AE9" w:rsidP="00862EDF">
            <w:pPr>
              <w:pStyle w:val="Heading1"/>
            </w:pPr>
            <w:r w:rsidRPr="00FE1AE9">
              <w:t>Experience</w:t>
            </w:r>
          </w:p>
          <w:p w14:paraId="4C736069" w14:textId="77777777" w:rsidR="00862EDF" w:rsidRPr="00862EDF" w:rsidRDefault="00862EDF" w:rsidP="00862EDF">
            <w:pPr>
              <w:rPr>
                <w:lang w:val="en-IN"/>
              </w:rPr>
            </w:pPr>
            <w:r w:rsidRPr="00862EDF">
              <w:rPr>
                <w:b/>
                <w:bCs/>
                <w:lang w:val="en-IN"/>
              </w:rPr>
              <w:t>Personal Portfolio Website</w:t>
            </w:r>
          </w:p>
          <w:p w14:paraId="014676BD" w14:textId="77777777" w:rsidR="00862EDF" w:rsidRDefault="00862EDF" w:rsidP="00862EDF">
            <w:pPr>
              <w:numPr>
                <w:ilvl w:val="0"/>
                <w:numId w:val="4"/>
              </w:numPr>
              <w:rPr>
                <w:lang w:val="en-IN"/>
              </w:rPr>
            </w:pPr>
            <w:r w:rsidRPr="00862EDF">
              <w:rPr>
                <w:lang w:val="en-IN"/>
              </w:rPr>
              <w:t>Built a responsive personal portfolio using HTML, CSS, and JavaScript.</w:t>
            </w:r>
          </w:p>
          <w:p w14:paraId="2CF7C406" w14:textId="7ED00DB8" w:rsidR="00862EDF" w:rsidRPr="00862EDF" w:rsidRDefault="00862EDF" w:rsidP="00862EDF">
            <w:pPr>
              <w:numPr>
                <w:ilvl w:val="0"/>
                <w:numId w:val="4"/>
              </w:numPr>
              <w:rPr>
                <w:lang w:val="en-IN"/>
              </w:rPr>
            </w:pPr>
            <w:r>
              <w:rPr>
                <w:lang w:val="en-IN"/>
              </w:rPr>
              <w:t xml:space="preserve">And Attendance Tracker </w:t>
            </w:r>
          </w:p>
          <w:p w14:paraId="75DCECBF" w14:textId="77777777" w:rsidR="009671FF" w:rsidRPr="005D0A02" w:rsidRDefault="009671FF" w:rsidP="009671FF">
            <w:r>
              <w:t xml:space="preserve"> </w:t>
            </w:r>
          </w:p>
          <w:p w14:paraId="5E6B2EBD" w14:textId="69744DE8" w:rsidR="009671FF" w:rsidRDefault="009671FF" w:rsidP="009671FF"/>
        </w:tc>
      </w:tr>
      <w:tr w:rsidR="006F51D3" w14:paraId="3B916034" w14:textId="77777777" w:rsidTr="00B96BFC">
        <w:tc>
          <w:tcPr>
            <w:tcW w:w="4860" w:type="dxa"/>
          </w:tcPr>
          <w:p w14:paraId="2BE22CDA" w14:textId="77777777" w:rsidR="006F51D3" w:rsidRDefault="006F51D3" w:rsidP="006F51D3">
            <w:pPr>
              <w:pStyle w:val="Heading1"/>
            </w:pPr>
          </w:p>
        </w:tc>
        <w:tc>
          <w:tcPr>
            <w:tcW w:w="5930" w:type="dxa"/>
          </w:tcPr>
          <w:p w14:paraId="1EDF7E1D" w14:textId="77777777" w:rsidR="006F51D3" w:rsidRPr="00AA7D29" w:rsidRDefault="00FE1AE9" w:rsidP="00FE1AE9">
            <w:pPr>
              <w:pStyle w:val="Heading1"/>
            </w:pPr>
            <w:r w:rsidRPr="00FE1AE9">
              <w:t>Communication</w:t>
            </w:r>
          </w:p>
          <w:p w14:paraId="32BD623E" w14:textId="77777777" w:rsidR="006F51D3" w:rsidRDefault="00862EDF" w:rsidP="006F51D3">
            <w:r w:rsidRPr="00862EDF">
              <w:t>Collaborated effectively with team members during hackathons and projects, ensuring clear task allocation and efficient issue resolution</w:t>
            </w:r>
            <w:r>
              <w:t>.</w:t>
            </w:r>
          </w:p>
          <w:p w14:paraId="00DD4F39" w14:textId="77777777" w:rsidR="00862EDF" w:rsidRDefault="00862EDF" w:rsidP="006F51D3"/>
          <w:p w14:paraId="4534DB74" w14:textId="77777777" w:rsidR="00862EDF" w:rsidRDefault="00862EDF" w:rsidP="00862EDF">
            <w:pPr>
              <w:tabs>
                <w:tab w:val="num" w:pos="720"/>
              </w:tabs>
              <w:rPr>
                <w:b/>
                <w:bCs/>
                <w:lang w:val="en-IN"/>
              </w:rPr>
            </w:pPr>
            <w:r w:rsidRPr="00862EDF">
              <w:rPr>
                <w:b/>
                <w:bCs/>
                <w:color w:val="0938F0" w:themeColor="accent3"/>
                <w:lang w:val="en-IN"/>
              </w:rPr>
              <w:t>Achievements</w:t>
            </w:r>
            <w:r w:rsidRPr="00862EDF">
              <w:rPr>
                <w:b/>
                <w:bCs/>
                <w:lang w:val="en-IN"/>
              </w:rPr>
              <w:t xml:space="preserve"> </w:t>
            </w:r>
          </w:p>
          <w:p w14:paraId="4419BE9F" w14:textId="77777777" w:rsidR="00862EDF" w:rsidRDefault="00862EDF" w:rsidP="00862EDF">
            <w:pPr>
              <w:tabs>
                <w:tab w:val="num" w:pos="720"/>
              </w:tabs>
              <w:rPr>
                <w:b/>
                <w:bCs/>
                <w:lang w:val="en-IN"/>
              </w:rPr>
            </w:pPr>
          </w:p>
          <w:p w14:paraId="17D3CF41" w14:textId="77777777" w:rsidR="00862EDF" w:rsidRPr="00862EDF" w:rsidRDefault="00862EDF" w:rsidP="00862EDF">
            <w:pPr>
              <w:tabs>
                <w:tab w:val="num" w:pos="720"/>
              </w:tabs>
              <w:rPr>
                <w:lang w:val="en-IN"/>
              </w:rPr>
            </w:pPr>
            <w:r w:rsidRPr="00862EDF">
              <w:rPr>
                <w:lang w:val="en-IN"/>
              </w:rPr>
              <w:t xml:space="preserve">Solved 100+ problems on </w:t>
            </w:r>
            <w:proofErr w:type="spellStart"/>
            <w:r w:rsidRPr="00862EDF">
              <w:rPr>
                <w:lang w:val="en-IN"/>
              </w:rPr>
              <w:t>LeetCode</w:t>
            </w:r>
            <w:proofErr w:type="spellEnd"/>
          </w:p>
          <w:p w14:paraId="33C2B4F3" w14:textId="77777777" w:rsidR="00862EDF" w:rsidRPr="00862EDF" w:rsidRDefault="00862EDF" w:rsidP="00862EDF">
            <w:pPr>
              <w:tabs>
                <w:tab w:val="num" w:pos="720"/>
              </w:tabs>
              <w:rPr>
                <w:lang w:val="en-IN"/>
              </w:rPr>
            </w:pPr>
            <w:r w:rsidRPr="00862EDF">
              <w:rPr>
                <w:lang w:val="en-IN"/>
              </w:rPr>
              <w:t>Secured 8nd place in college hackathon</w:t>
            </w:r>
          </w:p>
          <w:p w14:paraId="7EF5ECFB" w14:textId="40B8D494" w:rsidR="00862EDF" w:rsidRPr="006F51D3" w:rsidRDefault="00862EDF" w:rsidP="006F51D3"/>
        </w:tc>
      </w:tr>
    </w:tbl>
    <w:p w14:paraId="6E75E0E1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37345" w14:textId="77777777" w:rsidR="00AB3B21" w:rsidRDefault="00AB3B21" w:rsidP="00F316AD">
      <w:r>
        <w:separator/>
      </w:r>
    </w:p>
  </w:endnote>
  <w:endnote w:type="continuationSeparator" w:id="0">
    <w:p w14:paraId="34B1D485" w14:textId="77777777" w:rsidR="00AB3B21" w:rsidRDefault="00AB3B21" w:rsidP="00F316AD">
      <w:r>
        <w:continuationSeparator/>
      </w:r>
    </w:p>
  </w:endnote>
  <w:endnote w:type="continuationNotice" w:id="1">
    <w:p w14:paraId="261A2B5F" w14:textId="77777777" w:rsidR="00AB3B21" w:rsidRDefault="00AB3B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E5C1E" w14:textId="77777777" w:rsidR="00AB3B21" w:rsidRDefault="00AB3B21" w:rsidP="00F316AD">
      <w:r>
        <w:separator/>
      </w:r>
    </w:p>
  </w:footnote>
  <w:footnote w:type="continuationSeparator" w:id="0">
    <w:p w14:paraId="1F909CAD" w14:textId="77777777" w:rsidR="00AB3B21" w:rsidRDefault="00AB3B21" w:rsidP="00F316AD">
      <w:r>
        <w:continuationSeparator/>
      </w:r>
    </w:p>
  </w:footnote>
  <w:footnote w:type="continuationNotice" w:id="1">
    <w:p w14:paraId="2497B251" w14:textId="77777777" w:rsidR="00AB3B21" w:rsidRDefault="00AB3B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1B36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91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87E03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40C4B"/>
    <w:multiLevelType w:val="multilevel"/>
    <w:tmpl w:val="98AC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C3D8B"/>
    <w:multiLevelType w:val="multilevel"/>
    <w:tmpl w:val="90B0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921685">
    <w:abstractNumId w:val="2"/>
  </w:num>
  <w:num w:numId="2" w16cid:durableId="2071807172">
    <w:abstractNumId w:val="1"/>
  </w:num>
  <w:num w:numId="3" w16cid:durableId="867915658">
    <w:abstractNumId w:val="0"/>
  </w:num>
  <w:num w:numId="4" w16cid:durableId="88353169">
    <w:abstractNumId w:val="4"/>
  </w:num>
  <w:num w:numId="5" w16cid:durableId="1536961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DC"/>
    <w:rsid w:val="0001399F"/>
    <w:rsid w:val="00095D41"/>
    <w:rsid w:val="000E061B"/>
    <w:rsid w:val="000E1D44"/>
    <w:rsid w:val="001A375F"/>
    <w:rsid w:val="001C43C3"/>
    <w:rsid w:val="001F1F0D"/>
    <w:rsid w:val="001F58DC"/>
    <w:rsid w:val="0020696E"/>
    <w:rsid w:val="002356A2"/>
    <w:rsid w:val="0024775A"/>
    <w:rsid w:val="00263514"/>
    <w:rsid w:val="00286F3A"/>
    <w:rsid w:val="00296CF0"/>
    <w:rsid w:val="002D12DA"/>
    <w:rsid w:val="003019B2"/>
    <w:rsid w:val="0034688D"/>
    <w:rsid w:val="00375B16"/>
    <w:rsid w:val="0040233B"/>
    <w:rsid w:val="00446167"/>
    <w:rsid w:val="00463165"/>
    <w:rsid w:val="004A5287"/>
    <w:rsid w:val="004E62DB"/>
    <w:rsid w:val="005036BD"/>
    <w:rsid w:val="00507E93"/>
    <w:rsid w:val="00511A6E"/>
    <w:rsid w:val="0057534A"/>
    <w:rsid w:val="005B11ED"/>
    <w:rsid w:val="005D0A02"/>
    <w:rsid w:val="005D36AC"/>
    <w:rsid w:val="005E2090"/>
    <w:rsid w:val="00605A5B"/>
    <w:rsid w:val="006A2729"/>
    <w:rsid w:val="006C5D24"/>
    <w:rsid w:val="006C60E6"/>
    <w:rsid w:val="006D2DE6"/>
    <w:rsid w:val="006D3F4D"/>
    <w:rsid w:val="006E70D3"/>
    <w:rsid w:val="006F51D3"/>
    <w:rsid w:val="006F5AA6"/>
    <w:rsid w:val="00791F9D"/>
    <w:rsid w:val="007B0F94"/>
    <w:rsid w:val="007C14FA"/>
    <w:rsid w:val="007C75FB"/>
    <w:rsid w:val="00815943"/>
    <w:rsid w:val="00843C42"/>
    <w:rsid w:val="00860DB6"/>
    <w:rsid w:val="00862EDF"/>
    <w:rsid w:val="0088104A"/>
    <w:rsid w:val="00896FA4"/>
    <w:rsid w:val="008A550D"/>
    <w:rsid w:val="008B0CD9"/>
    <w:rsid w:val="008B507E"/>
    <w:rsid w:val="009671FF"/>
    <w:rsid w:val="00970283"/>
    <w:rsid w:val="00975E79"/>
    <w:rsid w:val="00990C25"/>
    <w:rsid w:val="00993257"/>
    <w:rsid w:val="0099359E"/>
    <w:rsid w:val="009941DA"/>
    <w:rsid w:val="009B12B0"/>
    <w:rsid w:val="009E485B"/>
    <w:rsid w:val="009F0771"/>
    <w:rsid w:val="00A30F44"/>
    <w:rsid w:val="00A77921"/>
    <w:rsid w:val="00A85652"/>
    <w:rsid w:val="00AA7D29"/>
    <w:rsid w:val="00AB2CDC"/>
    <w:rsid w:val="00AB3B21"/>
    <w:rsid w:val="00AD6C78"/>
    <w:rsid w:val="00AF6443"/>
    <w:rsid w:val="00B03BA7"/>
    <w:rsid w:val="00B111F4"/>
    <w:rsid w:val="00B2124F"/>
    <w:rsid w:val="00B575FB"/>
    <w:rsid w:val="00B60CDD"/>
    <w:rsid w:val="00B6190E"/>
    <w:rsid w:val="00B62264"/>
    <w:rsid w:val="00B96BFC"/>
    <w:rsid w:val="00BD4217"/>
    <w:rsid w:val="00BE56E4"/>
    <w:rsid w:val="00C1095A"/>
    <w:rsid w:val="00C42F47"/>
    <w:rsid w:val="00C55D85"/>
    <w:rsid w:val="00C720A7"/>
    <w:rsid w:val="00C81523"/>
    <w:rsid w:val="00CA2273"/>
    <w:rsid w:val="00CD50FD"/>
    <w:rsid w:val="00D1030B"/>
    <w:rsid w:val="00D47124"/>
    <w:rsid w:val="00D666A1"/>
    <w:rsid w:val="00D93B73"/>
    <w:rsid w:val="00DA0D2A"/>
    <w:rsid w:val="00DD5D7B"/>
    <w:rsid w:val="00DE7058"/>
    <w:rsid w:val="00E8639E"/>
    <w:rsid w:val="00EB441D"/>
    <w:rsid w:val="00EF4A2C"/>
    <w:rsid w:val="00F2368E"/>
    <w:rsid w:val="00F26538"/>
    <w:rsid w:val="00F316AD"/>
    <w:rsid w:val="00F4501B"/>
    <w:rsid w:val="00FE1AE9"/>
    <w:rsid w:val="00FF0D5D"/>
    <w:rsid w:val="032319CC"/>
    <w:rsid w:val="0923DEB5"/>
    <w:rsid w:val="0C0391D1"/>
    <w:rsid w:val="133970F0"/>
    <w:rsid w:val="1B93846D"/>
    <w:rsid w:val="2247868E"/>
    <w:rsid w:val="26F4C204"/>
    <w:rsid w:val="27FDDD1F"/>
    <w:rsid w:val="285FFE01"/>
    <w:rsid w:val="33F4865D"/>
    <w:rsid w:val="3AFA5DA2"/>
    <w:rsid w:val="3C066E3F"/>
    <w:rsid w:val="3D26190D"/>
    <w:rsid w:val="3DAAC90A"/>
    <w:rsid w:val="45BA3D45"/>
    <w:rsid w:val="4C36F6F3"/>
    <w:rsid w:val="4D98DA39"/>
    <w:rsid w:val="52013909"/>
    <w:rsid w:val="5781775B"/>
    <w:rsid w:val="582D56F6"/>
    <w:rsid w:val="6553B3B7"/>
    <w:rsid w:val="678E9AED"/>
    <w:rsid w:val="6A898D97"/>
    <w:rsid w:val="6E8D955C"/>
    <w:rsid w:val="74FFE143"/>
    <w:rsid w:val="7A0AE869"/>
    <w:rsid w:val="7B3A0C73"/>
    <w:rsid w:val="7BACD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C2065"/>
  <w15:chartTrackingRefBased/>
  <w15:docId w15:val="{41EA141D-84BB-492A-9A4F-82E7F5AE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E1AE9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6A2729"/>
    <w:pPr>
      <w:spacing w:before="360" w:after="240"/>
      <w:outlineLvl w:val="0"/>
    </w:pPr>
    <w:rPr>
      <w:rFonts w:cs="Times New Roman (Body CS)"/>
      <w:b/>
      <w:caps/>
      <w:color w:val="0938F0" w:themeColor="accent3"/>
      <w:spacing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B73D0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1AE9"/>
    <w:pPr>
      <w:spacing w:after="120" w:line="240" w:lineRule="auto"/>
    </w:pPr>
    <w:rPr>
      <w:rFonts w:asciiTheme="majorHAnsi" w:hAnsiTheme="majorHAnsi" w:cs="Times New Roman (Body CS)"/>
      <w:b/>
      <w:color w:val="0938F0" w:themeColor="accent3"/>
      <w:sz w:val="96"/>
    </w:rPr>
  </w:style>
  <w:style w:type="character" w:customStyle="1" w:styleId="TitleChar">
    <w:name w:val="Title Char"/>
    <w:basedOn w:val="DefaultParagraphFont"/>
    <w:link w:val="Title"/>
    <w:rsid w:val="00FE1AE9"/>
    <w:rPr>
      <w:rFonts w:asciiTheme="majorHAnsi" w:hAnsiTheme="majorHAnsi" w:cs="Times New Roman (Body CS)"/>
      <w:b/>
      <w:color w:val="0938F0" w:themeColor="accent3"/>
      <w:sz w:val="96"/>
    </w:rPr>
  </w:style>
  <w:style w:type="paragraph" w:styleId="Subtitle">
    <w:name w:val="Subtitle"/>
    <w:basedOn w:val="Normal"/>
    <w:next w:val="Normal"/>
    <w:link w:val="SubtitleChar"/>
    <w:uiPriority w:val="2"/>
    <w:qFormat/>
    <w:rsid w:val="00D666A1"/>
    <w:pPr>
      <w:spacing w:before="120" w:after="120" w:line="240" w:lineRule="auto"/>
    </w:pPr>
    <w:rPr>
      <w:rFonts w:cs="Times New Roman (Body CS)"/>
      <w:caps/>
      <w:color w:val="000000" w:themeColor="tex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666A1"/>
    <w:rPr>
      <w:rFonts w:ascii="Avenir Next LT Pro Light" w:hAnsi="Avenir Next LT Pro Light" w:cs="Times New Roman (Body CS)"/>
      <w:caps/>
      <w:color w:val="000000" w:themeColor="text1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3"/>
    <w:rsid w:val="006A2729"/>
    <w:rPr>
      <w:rFonts w:ascii="Avenir Next LT Pro Light" w:hAnsi="Avenir Next LT Pro Light" w:cs="Times New Roman (Body CS)"/>
      <w:b/>
      <w:caps/>
      <w:color w:val="0938F0" w:themeColor="accent3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E1AE9"/>
    <w:rPr>
      <w:rFonts w:eastAsiaTheme="majorEastAsia" w:cstheme="majorBidi"/>
      <w:color w:val="404040" w:themeColor="text1" w:themeTint="BF"/>
      <w:sz w:val="20"/>
    </w:rPr>
  </w:style>
  <w:style w:type="paragraph" w:customStyle="1" w:styleId="TitleAlt">
    <w:name w:val="Title Alt"/>
    <w:basedOn w:val="Normal"/>
    <w:uiPriority w:val="1"/>
    <w:semiHidden/>
    <w:qFormat/>
    <w:rsid w:val="00EF4A2C"/>
    <w:pPr>
      <w:spacing w:before="120" w:after="120" w:line="240" w:lineRule="auto"/>
    </w:pPr>
    <w:rPr>
      <w:rFonts w:ascii="Avenir Next LT Pro Demi" w:hAnsi="Avenir Next LT Pro Demi"/>
      <w:b/>
      <w:color w:val="000000" w:themeColor="text1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1AE9"/>
    <w:rPr>
      <w:rFonts w:eastAsiaTheme="majorEastAsia" w:cstheme="majorBidi"/>
      <w:iCs/>
      <w:color w:val="B73D00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o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Virtual resume with Cameo">
      <a:dk1>
        <a:srgbClr val="000000"/>
      </a:dk1>
      <a:lt1>
        <a:srgbClr val="FFFFFF"/>
      </a:lt1>
      <a:dk2>
        <a:srgbClr val="0E2841"/>
      </a:dk2>
      <a:lt2>
        <a:srgbClr val="F7F7F7"/>
      </a:lt2>
      <a:accent1>
        <a:srgbClr val="F55301"/>
      </a:accent1>
      <a:accent2>
        <a:srgbClr val="F370B2"/>
      </a:accent2>
      <a:accent3>
        <a:srgbClr val="0938F0"/>
      </a:accent3>
      <a:accent4>
        <a:srgbClr val="097130"/>
      </a:accent4>
      <a:accent5>
        <a:srgbClr val="9361F3"/>
      </a:accent5>
      <a:accent6>
        <a:srgbClr val="F1B61C"/>
      </a:accent6>
      <a:hlink>
        <a:srgbClr val="467886"/>
      </a:hlink>
      <a:folHlink>
        <a:srgbClr val="96607D"/>
      </a:folHlink>
    </a:clrScheme>
    <a:fontScheme name="Custom 43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3919F03-93F0-49D8-9FA8-B8C4CD9960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403FB-4392-4834-A1D0-8A854D97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0A2EB7-BD3E-4445-8A69-400521E0E2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25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Shihora</dc:creator>
  <cp:keywords/>
  <dc:description/>
  <cp:lastModifiedBy>Vibhu Shihora</cp:lastModifiedBy>
  <cp:revision>1</cp:revision>
  <dcterms:created xsi:type="dcterms:W3CDTF">2025-07-18T07:39:00Z</dcterms:created>
  <dcterms:modified xsi:type="dcterms:W3CDTF">2025-07-18T08:04:00Z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