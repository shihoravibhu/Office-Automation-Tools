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22A35" w14:textId="77777777" w:rsidR="00352905" w:rsidRDefault="00352905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7551832" wp14:editId="468E2429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7F64E" id="Group 2" o:spid="_x0000_s1026" alt="&quot;&quot;" style="position:absolute;margin-left:-35pt;margin-top:-35pt;width:11in;height:612.75pt;z-index:-25165721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  <w:proofErr w:type="spellStart"/>
      <w:r>
        <w:t>X`x</w:t>
      </w:r>
      <w:proofErr w:type="spellEnd"/>
      <w:r>
        <w:t>`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352905" w14:paraId="6E9B03D0" w14:textId="77777777" w:rsidTr="00C46B32">
        <w:trPr>
          <w:trHeight w:val="2716"/>
        </w:trPr>
        <w:tc>
          <w:tcPr>
            <w:tcW w:w="1439" w:type="dxa"/>
          </w:tcPr>
          <w:p w14:paraId="7B2A09B8" w14:textId="77777777" w:rsidR="00352905" w:rsidRDefault="00352905"/>
        </w:tc>
        <w:tc>
          <w:tcPr>
            <w:tcW w:w="11032" w:type="dxa"/>
            <w:gridSpan w:val="6"/>
            <w:vAlign w:val="center"/>
          </w:tcPr>
          <w:p w14:paraId="16C3C937" w14:textId="77777777" w:rsidR="00352905" w:rsidRDefault="00352905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77CE1C49EA2842FD849E9CF0C7225345"/>
                </w:placeholder>
                <w:temporary/>
                <w:showingPlcHdr/>
                <w15:appearance w15:val="hidden"/>
              </w:sdtPr>
              <w:sdtContent>
                <w:r w:rsidRPr="00366216">
                  <w:t>CERTIFICATE</w:t>
                </w:r>
                <w:r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14:paraId="700AEFB6" w14:textId="77777777" w:rsidR="00352905" w:rsidRDefault="00352905"/>
        </w:tc>
      </w:tr>
      <w:tr w:rsidR="00352905" w14:paraId="0C8A41B7" w14:textId="77777777" w:rsidTr="00BE7829">
        <w:trPr>
          <w:trHeight w:val="430"/>
        </w:trPr>
        <w:tc>
          <w:tcPr>
            <w:tcW w:w="14390" w:type="dxa"/>
            <w:gridSpan w:val="9"/>
          </w:tcPr>
          <w:p w14:paraId="4BEE3594" w14:textId="77777777" w:rsidR="00352905" w:rsidRDefault="00352905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60E053F" wp14:editId="72EC1F3F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3084A4" id="Rectangle 22" o:spid="_x0000_s1026" alt="&quot;&quot;" style="position:absolute;margin-left:254pt;margin-top:20.35pt;width:212pt;height:2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352905" w14:paraId="07828C4C" w14:textId="77777777" w:rsidTr="00292168">
        <w:trPr>
          <w:trHeight w:val="408"/>
        </w:trPr>
        <w:tc>
          <w:tcPr>
            <w:tcW w:w="2878" w:type="dxa"/>
            <w:gridSpan w:val="2"/>
          </w:tcPr>
          <w:p w14:paraId="2F07BFE1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5758EFA2" w14:textId="77777777" w:rsidR="00352905" w:rsidRPr="00292168" w:rsidRDefault="00352905" w:rsidP="00EE5A14">
            <w:pPr>
              <w:pStyle w:val="Heading2"/>
            </w:pPr>
            <w:sdt>
              <w:sdtPr>
                <w:id w:val="2065522394"/>
                <w:placeholder>
                  <w:docPart w:val="D22ADBAF3CE4476EA0748096CBE56A8C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09EDEBFA" w14:textId="77777777" w:rsidR="00352905" w:rsidRDefault="00352905"/>
        </w:tc>
      </w:tr>
      <w:tr w:rsidR="00352905" w14:paraId="4164012C" w14:textId="77777777" w:rsidTr="00DA07D7">
        <w:trPr>
          <w:trHeight w:val="854"/>
        </w:trPr>
        <w:tc>
          <w:tcPr>
            <w:tcW w:w="14390" w:type="dxa"/>
            <w:gridSpan w:val="9"/>
          </w:tcPr>
          <w:p w14:paraId="364CF51C" w14:textId="77777777" w:rsidR="00352905" w:rsidRDefault="00352905"/>
        </w:tc>
      </w:tr>
      <w:tr w:rsidR="00352905" w14:paraId="16DA36D9" w14:textId="77777777" w:rsidTr="00292168">
        <w:tc>
          <w:tcPr>
            <w:tcW w:w="1439" w:type="dxa"/>
          </w:tcPr>
          <w:p w14:paraId="348DD232" w14:textId="77777777" w:rsidR="00352905" w:rsidRDefault="00352905"/>
        </w:tc>
        <w:tc>
          <w:tcPr>
            <w:tcW w:w="11512" w:type="dxa"/>
            <w:gridSpan w:val="7"/>
          </w:tcPr>
          <w:p w14:paraId="3FC5A081" w14:textId="77777777" w:rsidR="00352905" w:rsidRDefault="00352905" w:rsidP="00DD00C7">
            <w:pPr>
              <w:pStyle w:val="Heading1Alt"/>
            </w:pPr>
            <w:r w:rsidRPr="001F7D57">
              <w:rPr>
                <w:noProof/>
              </w:rPr>
              <w:t>Amit Sharma</w:t>
            </w:r>
          </w:p>
        </w:tc>
        <w:tc>
          <w:tcPr>
            <w:tcW w:w="1439" w:type="dxa"/>
          </w:tcPr>
          <w:p w14:paraId="1BAB54A0" w14:textId="77777777" w:rsidR="00352905" w:rsidRDefault="00352905"/>
        </w:tc>
      </w:tr>
      <w:tr w:rsidR="00352905" w14:paraId="541D8B19" w14:textId="77777777" w:rsidTr="00292168">
        <w:tc>
          <w:tcPr>
            <w:tcW w:w="2878" w:type="dxa"/>
            <w:gridSpan w:val="2"/>
          </w:tcPr>
          <w:p w14:paraId="4C76E990" w14:textId="77777777" w:rsidR="00352905" w:rsidRDefault="00352905"/>
        </w:tc>
        <w:tc>
          <w:tcPr>
            <w:tcW w:w="2878" w:type="dxa"/>
            <w:gridSpan w:val="2"/>
          </w:tcPr>
          <w:p w14:paraId="08EB2523" w14:textId="77777777" w:rsidR="00352905" w:rsidRDefault="00352905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7779A29" wp14:editId="726214D9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DB3E0" id="Rectangle 23" o:spid="_x0000_s1026" alt="&quot;&quot;" style="position:absolute;margin-left:89.1pt;margin-top:15pt;width:251.95pt;height:2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3FFC71CD" w14:textId="77777777" w:rsidR="00352905" w:rsidRDefault="00352905"/>
        </w:tc>
        <w:tc>
          <w:tcPr>
            <w:tcW w:w="2878" w:type="dxa"/>
          </w:tcPr>
          <w:p w14:paraId="52A6A741" w14:textId="77777777" w:rsidR="00352905" w:rsidRDefault="00352905"/>
        </w:tc>
        <w:tc>
          <w:tcPr>
            <w:tcW w:w="2878" w:type="dxa"/>
            <w:gridSpan w:val="3"/>
          </w:tcPr>
          <w:p w14:paraId="5E6B4406" w14:textId="77777777" w:rsidR="00352905" w:rsidRDefault="00352905"/>
        </w:tc>
      </w:tr>
      <w:tr w:rsidR="00352905" w14:paraId="1AB1276F" w14:textId="77777777" w:rsidTr="00EE5A14">
        <w:trPr>
          <w:trHeight w:val="342"/>
        </w:trPr>
        <w:tc>
          <w:tcPr>
            <w:tcW w:w="2878" w:type="dxa"/>
            <w:gridSpan w:val="2"/>
          </w:tcPr>
          <w:p w14:paraId="0C6E0DA9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750EBC1F" w14:textId="77777777" w:rsidR="00352905" w:rsidRDefault="00352905" w:rsidP="00EE5A14">
            <w:pPr>
              <w:pStyle w:val="Heading2"/>
            </w:pPr>
            <w:sdt>
              <w:sdtPr>
                <w:id w:val="604704577"/>
                <w:placeholder>
                  <w:docPart w:val="259668C650C74F0593C60633CA433B2E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5153E626" w14:textId="77777777" w:rsidR="00352905" w:rsidRDefault="00352905"/>
        </w:tc>
      </w:tr>
      <w:tr w:rsidR="00352905" w14:paraId="6EF66D4C" w14:textId="77777777" w:rsidTr="005B09BE">
        <w:trPr>
          <w:trHeight w:val="412"/>
        </w:trPr>
        <w:tc>
          <w:tcPr>
            <w:tcW w:w="2878" w:type="dxa"/>
            <w:gridSpan w:val="2"/>
          </w:tcPr>
          <w:p w14:paraId="194288D2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28879C4F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75844921" w14:textId="77777777" w:rsidR="00352905" w:rsidRDefault="00352905"/>
        </w:tc>
      </w:tr>
      <w:tr w:rsidR="00352905" w14:paraId="7EC6E208" w14:textId="77777777" w:rsidTr="005B09BE">
        <w:trPr>
          <w:trHeight w:val="582"/>
        </w:trPr>
        <w:tc>
          <w:tcPr>
            <w:tcW w:w="2878" w:type="dxa"/>
            <w:gridSpan w:val="2"/>
          </w:tcPr>
          <w:p w14:paraId="7ECBF59D" w14:textId="77777777" w:rsidR="00352905" w:rsidRDefault="00352905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719A95B9" w14:textId="77777777" w:rsidR="00352905" w:rsidRPr="005B09BE" w:rsidRDefault="00352905" w:rsidP="00EE5A14">
            <w:pPr>
              <w:pStyle w:val="Heading3"/>
            </w:pPr>
            <w:r w:rsidRPr="001F7D57">
              <w:rPr>
                <w:noProof/>
              </w:rPr>
              <w:t>AI System Upgrade</w:t>
            </w:r>
          </w:p>
        </w:tc>
        <w:tc>
          <w:tcPr>
            <w:tcW w:w="2878" w:type="dxa"/>
            <w:gridSpan w:val="3"/>
          </w:tcPr>
          <w:p w14:paraId="526EC6A1" w14:textId="77777777" w:rsidR="00352905" w:rsidRDefault="00352905"/>
        </w:tc>
      </w:tr>
      <w:tr w:rsidR="00352905" w14:paraId="6C77F00F" w14:textId="77777777" w:rsidTr="005B09BE">
        <w:trPr>
          <w:trHeight w:val="666"/>
        </w:trPr>
        <w:tc>
          <w:tcPr>
            <w:tcW w:w="2878" w:type="dxa"/>
            <w:gridSpan w:val="2"/>
          </w:tcPr>
          <w:p w14:paraId="2EDA3B0D" w14:textId="77777777" w:rsidR="00352905" w:rsidRDefault="00352905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05183C2A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0DC8D3F4" w14:textId="77777777" w:rsidR="00352905" w:rsidRDefault="00352905"/>
        </w:tc>
      </w:tr>
      <w:tr w:rsidR="00352905" w14:paraId="590DBC26" w14:textId="77777777" w:rsidTr="005B09BE">
        <w:trPr>
          <w:trHeight w:val="666"/>
        </w:trPr>
        <w:tc>
          <w:tcPr>
            <w:tcW w:w="1439" w:type="dxa"/>
          </w:tcPr>
          <w:p w14:paraId="50416709" w14:textId="77777777" w:rsidR="00352905" w:rsidRDefault="00352905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781A9A36" w14:textId="77777777" w:rsidR="00352905" w:rsidRPr="005B09BE" w:rsidRDefault="00352905" w:rsidP="00EE5A14">
            <w:pPr>
              <w:jc w:val="center"/>
            </w:pPr>
            <w:sdt>
              <w:sdtPr>
                <w:id w:val="-922110409"/>
                <w:placeholder>
                  <w:docPart w:val="1B221FDACD5646B19EE9E28B9B267825"/>
                </w:placeholder>
                <w15:appearance w15:val="hidden"/>
              </w:sdtPr>
              <w:sdtContent>
                <w:r>
                  <w:rPr>
                    <w:noProof/>
                  </w:rPr>
                  <w:t>2025-07-10</w:t>
                </w:r>
              </w:sdtContent>
            </w:sdt>
          </w:p>
        </w:tc>
        <w:tc>
          <w:tcPr>
            <w:tcW w:w="1439" w:type="dxa"/>
            <w:vAlign w:val="center"/>
          </w:tcPr>
          <w:p w14:paraId="2F9AF092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660BDAB1" w14:textId="77777777" w:rsidR="00352905" w:rsidRDefault="00352905" w:rsidP="00EE5A14">
            <w:pPr>
              <w:jc w:val="center"/>
            </w:pPr>
            <w:r>
              <w:rPr>
                <w:noProof/>
              </w:rPr>
              <w:t>A.Sharma</w:t>
            </w:r>
          </w:p>
        </w:tc>
        <w:tc>
          <w:tcPr>
            <w:tcW w:w="1439" w:type="dxa"/>
          </w:tcPr>
          <w:p w14:paraId="6FD1A758" w14:textId="77777777" w:rsidR="00352905" w:rsidRDefault="00352905"/>
        </w:tc>
      </w:tr>
      <w:tr w:rsidR="00352905" w14:paraId="4E82F70F" w14:textId="77777777" w:rsidTr="005B09BE">
        <w:trPr>
          <w:trHeight w:val="490"/>
        </w:trPr>
        <w:tc>
          <w:tcPr>
            <w:tcW w:w="2878" w:type="dxa"/>
            <w:gridSpan w:val="2"/>
          </w:tcPr>
          <w:p w14:paraId="7EF7EE45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087CBF90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34CD9968" w14:textId="77777777" w:rsidR="00352905" w:rsidRDefault="00352905"/>
        </w:tc>
      </w:tr>
      <w:tr w:rsidR="00352905" w14:paraId="5F4ECFD1" w14:textId="77777777" w:rsidTr="005B09BE">
        <w:trPr>
          <w:trHeight w:val="985"/>
        </w:trPr>
        <w:tc>
          <w:tcPr>
            <w:tcW w:w="2878" w:type="dxa"/>
            <w:gridSpan w:val="2"/>
          </w:tcPr>
          <w:p w14:paraId="114CD0D8" w14:textId="77777777" w:rsidR="00352905" w:rsidRDefault="00352905"/>
        </w:tc>
        <w:tc>
          <w:tcPr>
            <w:tcW w:w="2878" w:type="dxa"/>
            <w:gridSpan w:val="2"/>
            <w:vAlign w:val="center"/>
          </w:tcPr>
          <w:p w14:paraId="4AF4B281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2870D602" w14:textId="77777777" w:rsidR="00352905" w:rsidRPr="005B09BE" w:rsidRDefault="00352905" w:rsidP="00EE5A14">
            <w:pPr>
              <w:pStyle w:val="Heading2"/>
            </w:pPr>
            <w:r w:rsidRPr="00352905">
              <w:rPr>
                <w:color w:val="DD0000"/>
              </w:rPr>
              <w:t>G</w:t>
            </w:r>
            <w:r w:rsidRPr="00352905">
              <w:rPr>
                <w:color w:val="001B48" w:themeColor="accent4"/>
              </w:rPr>
              <w:t>oo</w:t>
            </w:r>
            <w:r w:rsidRPr="00352905">
              <w:rPr>
                <w:color w:val="2C7E00"/>
              </w:rPr>
              <w:t>g</w:t>
            </w:r>
            <w:r>
              <w:t>le</w:t>
            </w:r>
          </w:p>
        </w:tc>
        <w:tc>
          <w:tcPr>
            <w:tcW w:w="2878" w:type="dxa"/>
            <w:vAlign w:val="center"/>
          </w:tcPr>
          <w:p w14:paraId="0BCEC7B9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16D0B224" w14:textId="77777777" w:rsidR="00352905" w:rsidRDefault="00352905"/>
        </w:tc>
      </w:tr>
    </w:tbl>
    <w:p w14:paraId="6D875C5D" w14:textId="77777777" w:rsidR="00352905" w:rsidRDefault="00352905">
      <w:pPr>
        <w:sectPr w:rsidR="00352905" w:rsidSect="00352905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14:paraId="7CEF5B03" w14:textId="77777777" w:rsidR="00352905" w:rsidRDefault="00352905" w:rsidP="0025656E">
      <w:pPr>
        <w:pStyle w:val="GraphicAnchor"/>
      </w:pPr>
      <w:r w:rsidRPr="00C46B32"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7C6AFA2" wp14:editId="5C4CBBC8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547397566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870068470" name="Rectangle 870068470" title="Background Placeholder"/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568143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05574617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061607736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11118191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75541164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30026499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7352933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95315686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95408947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3480607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61607409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90937251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899E26" id="Group 2" o:spid="_x0000_s1026" alt="&quot;&quot;" style="position:absolute;margin-left:-35pt;margin-top:-35pt;width:11in;height:612.75pt;z-index:-251653120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">
                <v:rect id="Rectangle 870068470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  <w:proofErr w:type="spellStart"/>
      <w:r>
        <w:t>X`x</w:t>
      </w:r>
      <w:proofErr w:type="spellEnd"/>
      <w:r>
        <w:t>`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352905" w14:paraId="42954DBF" w14:textId="77777777" w:rsidTr="00C46B32">
        <w:trPr>
          <w:trHeight w:val="2716"/>
        </w:trPr>
        <w:tc>
          <w:tcPr>
            <w:tcW w:w="1439" w:type="dxa"/>
          </w:tcPr>
          <w:p w14:paraId="05836C6B" w14:textId="77777777" w:rsidR="00352905" w:rsidRDefault="00352905"/>
        </w:tc>
        <w:tc>
          <w:tcPr>
            <w:tcW w:w="11032" w:type="dxa"/>
            <w:gridSpan w:val="6"/>
            <w:vAlign w:val="center"/>
          </w:tcPr>
          <w:p w14:paraId="1DE2EEC2" w14:textId="77777777" w:rsidR="00352905" w:rsidRDefault="00352905" w:rsidP="00C46B32">
            <w:pPr>
              <w:pStyle w:val="Heading1"/>
              <w:jc w:val="right"/>
            </w:pPr>
            <w:sdt>
              <w:sdtPr>
                <w:id w:val="1158648987"/>
                <w:placeholder>
                  <w:docPart w:val="7145760E3ACF408E9558B5EBF9B444AB"/>
                </w:placeholder>
                <w:temporary/>
                <w:showingPlcHdr/>
                <w15:appearance w15:val="hidden"/>
              </w:sdtPr>
              <w:sdtContent>
                <w:r w:rsidRPr="00366216">
                  <w:t>CERTIFICATE</w:t>
                </w:r>
                <w:r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14:paraId="25EE508F" w14:textId="77777777" w:rsidR="00352905" w:rsidRDefault="00352905"/>
        </w:tc>
      </w:tr>
      <w:tr w:rsidR="00352905" w14:paraId="17C12F21" w14:textId="77777777" w:rsidTr="00BE7829">
        <w:trPr>
          <w:trHeight w:val="430"/>
        </w:trPr>
        <w:tc>
          <w:tcPr>
            <w:tcW w:w="14390" w:type="dxa"/>
            <w:gridSpan w:val="9"/>
          </w:tcPr>
          <w:p w14:paraId="74D48362" w14:textId="77777777" w:rsidR="00352905" w:rsidRDefault="00352905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6CCD102" wp14:editId="7A7AFC09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733532003" name="Rectangle 73353200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41FA5B" id="Rectangle 733532003" o:spid="_x0000_s1026" alt="&quot;&quot;" style="position:absolute;margin-left:254pt;margin-top:20.35pt;width:212pt;height:21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352905" w14:paraId="2E1E767B" w14:textId="77777777" w:rsidTr="00292168">
        <w:trPr>
          <w:trHeight w:val="408"/>
        </w:trPr>
        <w:tc>
          <w:tcPr>
            <w:tcW w:w="2878" w:type="dxa"/>
            <w:gridSpan w:val="2"/>
          </w:tcPr>
          <w:p w14:paraId="6939C773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68A56509" w14:textId="77777777" w:rsidR="00352905" w:rsidRPr="00292168" w:rsidRDefault="00352905" w:rsidP="00EE5A14">
            <w:pPr>
              <w:pStyle w:val="Heading2"/>
            </w:pPr>
            <w:sdt>
              <w:sdtPr>
                <w:id w:val="1396400862"/>
                <w:placeholder>
                  <w:docPart w:val="6767F098CA9E4403B5743B08D1C91D1B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2C21F771" w14:textId="77777777" w:rsidR="00352905" w:rsidRDefault="00352905"/>
        </w:tc>
      </w:tr>
      <w:tr w:rsidR="00352905" w14:paraId="53096476" w14:textId="77777777" w:rsidTr="00DA07D7">
        <w:trPr>
          <w:trHeight w:val="854"/>
        </w:trPr>
        <w:tc>
          <w:tcPr>
            <w:tcW w:w="14390" w:type="dxa"/>
            <w:gridSpan w:val="9"/>
          </w:tcPr>
          <w:p w14:paraId="61B40AA6" w14:textId="77777777" w:rsidR="00352905" w:rsidRDefault="00352905"/>
        </w:tc>
      </w:tr>
      <w:tr w:rsidR="00352905" w14:paraId="1DE8CDDE" w14:textId="77777777" w:rsidTr="00292168">
        <w:tc>
          <w:tcPr>
            <w:tcW w:w="1439" w:type="dxa"/>
          </w:tcPr>
          <w:p w14:paraId="2A5FDAC2" w14:textId="77777777" w:rsidR="00352905" w:rsidRDefault="00352905"/>
        </w:tc>
        <w:tc>
          <w:tcPr>
            <w:tcW w:w="11512" w:type="dxa"/>
            <w:gridSpan w:val="7"/>
          </w:tcPr>
          <w:p w14:paraId="3A5820CA" w14:textId="77777777" w:rsidR="00352905" w:rsidRDefault="00352905" w:rsidP="00DD00C7">
            <w:pPr>
              <w:pStyle w:val="Heading1Alt"/>
            </w:pPr>
            <w:r w:rsidRPr="001F7D57">
              <w:rPr>
                <w:noProof/>
              </w:rPr>
              <w:t>Neha Gupta</w:t>
            </w:r>
          </w:p>
        </w:tc>
        <w:tc>
          <w:tcPr>
            <w:tcW w:w="1439" w:type="dxa"/>
          </w:tcPr>
          <w:p w14:paraId="61EEB6D4" w14:textId="77777777" w:rsidR="00352905" w:rsidRDefault="00352905"/>
        </w:tc>
      </w:tr>
      <w:tr w:rsidR="00352905" w14:paraId="762CCCB1" w14:textId="77777777" w:rsidTr="00292168">
        <w:tc>
          <w:tcPr>
            <w:tcW w:w="2878" w:type="dxa"/>
            <w:gridSpan w:val="2"/>
          </w:tcPr>
          <w:p w14:paraId="072E71E1" w14:textId="77777777" w:rsidR="00352905" w:rsidRDefault="00352905"/>
        </w:tc>
        <w:tc>
          <w:tcPr>
            <w:tcW w:w="2878" w:type="dxa"/>
            <w:gridSpan w:val="2"/>
          </w:tcPr>
          <w:p w14:paraId="1BD36902" w14:textId="77777777" w:rsidR="00352905" w:rsidRDefault="00352905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B23DBF4" wp14:editId="09BA150F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848571724" name="Rectangle 84857172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C8294" id="Rectangle 848571724" o:spid="_x0000_s1026" alt="&quot;&quot;" style="position:absolute;margin-left:89.1pt;margin-top:15pt;width:251.95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187021E8" w14:textId="77777777" w:rsidR="00352905" w:rsidRDefault="00352905"/>
        </w:tc>
        <w:tc>
          <w:tcPr>
            <w:tcW w:w="2878" w:type="dxa"/>
          </w:tcPr>
          <w:p w14:paraId="20D19341" w14:textId="77777777" w:rsidR="00352905" w:rsidRDefault="00352905"/>
        </w:tc>
        <w:tc>
          <w:tcPr>
            <w:tcW w:w="2878" w:type="dxa"/>
            <w:gridSpan w:val="3"/>
          </w:tcPr>
          <w:p w14:paraId="230AF384" w14:textId="77777777" w:rsidR="00352905" w:rsidRDefault="00352905"/>
        </w:tc>
      </w:tr>
      <w:tr w:rsidR="00352905" w14:paraId="6C32F7F1" w14:textId="77777777" w:rsidTr="00EE5A14">
        <w:trPr>
          <w:trHeight w:val="342"/>
        </w:trPr>
        <w:tc>
          <w:tcPr>
            <w:tcW w:w="2878" w:type="dxa"/>
            <w:gridSpan w:val="2"/>
          </w:tcPr>
          <w:p w14:paraId="2FB595EB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64451656" w14:textId="77777777" w:rsidR="00352905" w:rsidRDefault="00352905" w:rsidP="00EE5A14">
            <w:pPr>
              <w:pStyle w:val="Heading2"/>
            </w:pPr>
            <w:sdt>
              <w:sdtPr>
                <w:id w:val="855317842"/>
                <w:placeholder>
                  <w:docPart w:val="7D54B2047EEF4E00BC49758F0CE9FC70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4976C366" w14:textId="77777777" w:rsidR="00352905" w:rsidRDefault="00352905"/>
        </w:tc>
      </w:tr>
      <w:tr w:rsidR="00352905" w14:paraId="734A75EE" w14:textId="77777777" w:rsidTr="005B09BE">
        <w:trPr>
          <w:trHeight w:val="412"/>
        </w:trPr>
        <w:tc>
          <w:tcPr>
            <w:tcW w:w="2878" w:type="dxa"/>
            <w:gridSpan w:val="2"/>
          </w:tcPr>
          <w:p w14:paraId="7A5EDB39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240D1185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2465DFE1" w14:textId="77777777" w:rsidR="00352905" w:rsidRDefault="00352905"/>
        </w:tc>
      </w:tr>
      <w:tr w:rsidR="00352905" w14:paraId="55CD7B7F" w14:textId="77777777" w:rsidTr="005B09BE">
        <w:trPr>
          <w:trHeight w:val="582"/>
        </w:trPr>
        <w:tc>
          <w:tcPr>
            <w:tcW w:w="2878" w:type="dxa"/>
            <w:gridSpan w:val="2"/>
          </w:tcPr>
          <w:p w14:paraId="0A9B1856" w14:textId="77777777" w:rsidR="00352905" w:rsidRDefault="00352905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7B014BDE" w14:textId="77777777" w:rsidR="00352905" w:rsidRPr="005B09BE" w:rsidRDefault="00352905" w:rsidP="00EE5A14">
            <w:pPr>
              <w:pStyle w:val="Heading3"/>
            </w:pPr>
            <w:r w:rsidRPr="001F7D57">
              <w:rPr>
                <w:noProof/>
              </w:rPr>
              <w:t>Website Redesign</w:t>
            </w:r>
          </w:p>
        </w:tc>
        <w:tc>
          <w:tcPr>
            <w:tcW w:w="2878" w:type="dxa"/>
            <w:gridSpan w:val="3"/>
          </w:tcPr>
          <w:p w14:paraId="7BC87F6D" w14:textId="77777777" w:rsidR="00352905" w:rsidRDefault="00352905"/>
        </w:tc>
      </w:tr>
      <w:tr w:rsidR="00352905" w14:paraId="02B9028D" w14:textId="77777777" w:rsidTr="005B09BE">
        <w:trPr>
          <w:trHeight w:val="666"/>
        </w:trPr>
        <w:tc>
          <w:tcPr>
            <w:tcW w:w="2878" w:type="dxa"/>
            <w:gridSpan w:val="2"/>
          </w:tcPr>
          <w:p w14:paraId="47079D90" w14:textId="77777777" w:rsidR="00352905" w:rsidRDefault="00352905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0A3482C5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1B8970CC" w14:textId="77777777" w:rsidR="00352905" w:rsidRDefault="00352905"/>
        </w:tc>
      </w:tr>
      <w:tr w:rsidR="00352905" w14:paraId="77E4ECDC" w14:textId="77777777" w:rsidTr="005B09BE">
        <w:trPr>
          <w:trHeight w:val="666"/>
        </w:trPr>
        <w:tc>
          <w:tcPr>
            <w:tcW w:w="1439" w:type="dxa"/>
          </w:tcPr>
          <w:p w14:paraId="0EA396CB" w14:textId="77777777" w:rsidR="00352905" w:rsidRDefault="00352905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34DCACBC" w14:textId="77777777" w:rsidR="00352905" w:rsidRPr="005B09BE" w:rsidRDefault="00352905" w:rsidP="00EE5A14">
            <w:pPr>
              <w:jc w:val="center"/>
            </w:pPr>
            <w:sdt>
              <w:sdtPr>
                <w:id w:val="507414600"/>
                <w:placeholder>
                  <w:docPart w:val="C3A25631902842769CB5F63B1BA35136"/>
                </w:placeholder>
                <w15:appearance w15:val="hidden"/>
              </w:sdtPr>
              <w:sdtContent>
                <w:r>
                  <w:rPr>
                    <w:noProof/>
                  </w:rPr>
                  <w:t>2025-07-08</w:t>
                </w:r>
              </w:sdtContent>
            </w:sdt>
          </w:p>
        </w:tc>
        <w:tc>
          <w:tcPr>
            <w:tcW w:w="1439" w:type="dxa"/>
            <w:vAlign w:val="center"/>
          </w:tcPr>
          <w:p w14:paraId="10DB819D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50082B4B" w14:textId="77777777" w:rsidR="00352905" w:rsidRDefault="00352905" w:rsidP="00EE5A14">
            <w:pPr>
              <w:jc w:val="center"/>
            </w:pPr>
            <w:r>
              <w:rPr>
                <w:noProof/>
              </w:rPr>
              <w:t>N.Gupta</w:t>
            </w:r>
          </w:p>
        </w:tc>
        <w:tc>
          <w:tcPr>
            <w:tcW w:w="1439" w:type="dxa"/>
          </w:tcPr>
          <w:p w14:paraId="6471AC1E" w14:textId="77777777" w:rsidR="00352905" w:rsidRDefault="00352905"/>
        </w:tc>
      </w:tr>
      <w:tr w:rsidR="00352905" w14:paraId="182CECD1" w14:textId="77777777" w:rsidTr="005B09BE">
        <w:trPr>
          <w:trHeight w:val="490"/>
        </w:trPr>
        <w:tc>
          <w:tcPr>
            <w:tcW w:w="2878" w:type="dxa"/>
            <w:gridSpan w:val="2"/>
          </w:tcPr>
          <w:p w14:paraId="245FBEB1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08234F11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4D9CEC95" w14:textId="77777777" w:rsidR="00352905" w:rsidRDefault="00352905"/>
        </w:tc>
      </w:tr>
      <w:tr w:rsidR="00352905" w14:paraId="793BE755" w14:textId="77777777" w:rsidTr="005B09BE">
        <w:trPr>
          <w:trHeight w:val="985"/>
        </w:trPr>
        <w:tc>
          <w:tcPr>
            <w:tcW w:w="2878" w:type="dxa"/>
            <w:gridSpan w:val="2"/>
          </w:tcPr>
          <w:p w14:paraId="0E85DBDB" w14:textId="77777777" w:rsidR="00352905" w:rsidRDefault="00352905"/>
        </w:tc>
        <w:tc>
          <w:tcPr>
            <w:tcW w:w="2878" w:type="dxa"/>
            <w:gridSpan w:val="2"/>
            <w:vAlign w:val="center"/>
          </w:tcPr>
          <w:p w14:paraId="40501070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5A937526" w14:textId="7BD55159" w:rsidR="00352905" w:rsidRPr="005B09BE" w:rsidRDefault="00352905" w:rsidP="00EE5A14">
            <w:pPr>
              <w:pStyle w:val="Heading2"/>
            </w:pPr>
            <w:r w:rsidRPr="00352905">
              <w:rPr>
                <w:color w:val="DD0000"/>
              </w:rPr>
              <w:t>G</w:t>
            </w:r>
            <w:r w:rsidRPr="00352905">
              <w:rPr>
                <w:color w:val="001B48" w:themeColor="accent4"/>
              </w:rPr>
              <w:t>oo</w:t>
            </w:r>
            <w:r w:rsidRPr="00352905">
              <w:rPr>
                <w:color w:val="2C7E00"/>
              </w:rPr>
              <w:t>g</w:t>
            </w:r>
            <w:r>
              <w:t>le</w:t>
            </w:r>
          </w:p>
        </w:tc>
        <w:tc>
          <w:tcPr>
            <w:tcW w:w="2878" w:type="dxa"/>
            <w:vAlign w:val="center"/>
          </w:tcPr>
          <w:p w14:paraId="66021230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78809E0A" w14:textId="77777777" w:rsidR="00352905" w:rsidRDefault="00352905"/>
        </w:tc>
      </w:tr>
    </w:tbl>
    <w:p w14:paraId="0A2691E8" w14:textId="77777777" w:rsidR="00352905" w:rsidRDefault="00352905">
      <w:pPr>
        <w:sectPr w:rsidR="00352905" w:rsidSect="00352905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14:paraId="04B825A9" w14:textId="77777777" w:rsidR="00352905" w:rsidRDefault="00352905" w:rsidP="0025656E">
      <w:pPr>
        <w:pStyle w:val="GraphicAnchor"/>
      </w:pPr>
      <w:r w:rsidRPr="00C46B32"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2C685C3" wp14:editId="55067536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493569580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1344260509" name="Rectangle 1344260509" title="Background Placeholder"/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846407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7440787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4490792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244430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23369209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90103926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44542327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06531108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60472806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94340264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42453531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37332269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CC87D" id="Group 2" o:spid="_x0000_s1026" alt="&quot;&quot;" style="position:absolute;margin-left:-35pt;margin-top:-35pt;width:11in;height:612.75pt;z-index:-251649024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">
                <v:rect id="Rectangle 1344260509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  <w:proofErr w:type="spellStart"/>
      <w:r>
        <w:t>X`x</w:t>
      </w:r>
      <w:proofErr w:type="spellEnd"/>
      <w:r>
        <w:t>`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352905" w14:paraId="0A3E7783" w14:textId="77777777" w:rsidTr="00C46B32">
        <w:trPr>
          <w:trHeight w:val="2716"/>
        </w:trPr>
        <w:tc>
          <w:tcPr>
            <w:tcW w:w="1439" w:type="dxa"/>
          </w:tcPr>
          <w:p w14:paraId="27897699" w14:textId="77777777" w:rsidR="00352905" w:rsidRDefault="00352905"/>
        </w:tc>
        <w:tc>
          <w:tcPr>
            <w:tcW w:w="11032" w:type="dxa"/>
            <w:gridSpan w:val="6"/>
            <w:vAlign w:val="center"/>
          </w:tcPr>
          <w:p w14:paraId="5F9799E1" w14:textId="77777777" w:rsidR="00352905" w:rsidRDefault="00352905" w:rsidP="00C46B32">
            <w:pPr>
              <w:pStyle w:val="Heading1"/>
              <w:jc w:val="right"/>
            </w:pPr>
            <w:sdt>
              <w:sdtPr>
                <w:id w:val="-471600541"/>
                <w:placeholder>
                  <w:docPart w:val="1C2A2D06D1AE472BB3A29816F5235487"/>
                </w:placeholder>
                <w:temporary/>
                <w:showingPlcHdr/>
                <w15:appearance w15:val="hidden"/>
              </w:sdtPr>
              <w:sdtContent>
                <w:r w:rsidRPr="00366216">
                  <w:t>CERTIFICATE</w:t>
                </w:r>
                <w:r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14:paraId="55F745D2" w14:textId="77777777" w:rsidR="00352905" w:rsidRDefault="00352905"/>
        </w:tc>
      </w:tr>
      <w:tr w:rsidR="00352905" w14:paraId="356F410C" w14:textId="77777777" w:rsidTr="00BE7829">
        <w:trPr>
          <w:trHeight w:val="430"/>
        </w:trPr>
        <w:tc>
          <w:tcPr>
            <w:tcW w:w="14390" w:type="dxa"/>
            <w:gridSpan w:val="9"/>
          </w:tcPr>
          <w:p w14:paraId="197B977C" w14:textId="77777777" w:rsidR="00352905" w:rsidRDefault="00352905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3CB7D9E" wp14:editId="609F10E8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084500831" name="Rectangle 208450083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1FEC39" id="Rectangle 2084500831" o:spid="_x0000_s1026" alt="&quot;&quot;" style="position:absolute;margin-left:254pt;margin-top:20.35pt;width:212pt;height:21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352905" w14:paraId="6EA6B07A" w14:textId="77777777" w:rsidTr="00292168">
        <w:trPr>
          <w:trHeight w:val="408"/>
        </w:trPr>
        <w:tc>
          <w:tcPr>
            <w:tcW w:w="2878" w:type="dxa"/>
            <w:gridSpan w:val="2"/>
          </w:tcPr>
          <w:p w14:paraId="081F2A67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2EAA5802" w14:textId="77777777" w:rsidR="00352905" w:rsidRPr="00292168" w:rsidRDefault="00352905" w:rsidP="00EE5A14">
            <w:pPr>
              <w:pStyle w:val="Heading2"/>
            </w:pPr>
            <w:sdt>
              <w:sdtPr>
                <w:id w:val="549806334"/>
                <w:placeholder>
                  <w:docPart w:val="97C683B9470447EDBBDC2626A944794A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57FF0D1B" w14:textId="77777777" w:rsidR="00352905" w:rsidRDefault="00352905"/>
        </w:tc>
      </w:tr>
      <w:tr w:rsidR="00352905" w14:paraId="5B181D30" w14:textId="77777777" w:rsidTr="00DA07D7">
        <w:trPr>
          <w:trHeight w:val="854"/>
        </w:trPr>
        <w:tc>
          <w:tcPr>
            <w:tcW w:w="14390" w:type="dxa"/>
            <w:gridSpan w:val="9"/>
          </w:tcPr>
          <w:p w14:paraId="0BCD3933" w14:textId="77777777" w:rsidR="00352905" w:rsidRDefault="00352905"/>
        </w:tc>
      </w:tr>
      <w:tr w:rsidR="00352905" w14:paraId="7C880B37" w14:textId="77777777" w:rsidTr="00292168">
        <w:tc>
          <w:tcPr>
            <w:tcW w:w="1439" w:type="dxa"/>
          </w:tcPr>
          <w:p w14:paraId="4724951A" w14:textId="77777777" w:rsidR="00352905" w:rsidRDefault="00352905"/>
        </w:tc>
        <w:tc>
          <w:tcPr>
            <w:tcW w:w="11512" w:type="dxa"/>
            <w:gridSpan w:val="7"/>
          </w:tcPr>
          <w:p w14:paraId="6178D80A" w14:textId="77777777" w:rsidR="00352905" w:rsidRDefault="00352905" w:rsidP="00DD00C7">
            <w:pPr>
              <w:pStyle w:val="Heading1Alt"/>
            </w:pPr>
            <w:r w:rsidRPr="001F7D57">
              <w:rPr>
                <w:noProof/>
              </w:rPr>
              <w:t>Ravi Verma</w:t>
            </w:r>
          </w:p>
        </w:tc>
        <w:tc>
          <w:tcPr>
            <w:tcW w:w="1439" w:type="dxa"/>
          </w:tcPr>
          <w:p w14:paraId="7404F06A" w14:textId="77777777" w:rsidR="00352905" w:rsidRDefault="00352905"/>
        </w:tc>
      </w:tr>
      <w:tr w:rsidR="00352905" w14:paraId="633D3F25" w14:textId="77777777" w:rsidTr="00292168">
        <w:tc>
          <w:tcPr>
            <w:tcW w:w="2878" w:type="dxa"/>
            <w:gridSpan w:val="2"/>
          </w:tcPr>
          <w:p w14:paraId="0A232ECD" w14:textId="77777777" w:rsidR="00352905" w:rsidRDefault="00352905"/>
        </w:tc>
        <w:tc>
          <w:tcPr>
            <w:tcW w:w="2878" w:type="dxa"/>
            <w:gridSpan w:val="2"/>
          </w:tcPr>
          <w:p w14:paraId="02C71EA8" w14:textId="77777777" w:rsidR="00352905" w:rsidRDefault="00352905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1586D85" wp14:editId="486E6DF8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1382610918" name="Rectangle 138261091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BF49B" id="Rectangle 1382610918" o:spid="_x0000_s1026" alt="&quot;&quot;" style="position:absolute;margin-left:89.1pt;margin-top:15pt;width:251.95pt;height:2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2BEFBEA4" w14:textId="77777777" w:rsidR="00352905" w:rsidRDefault="00352905"/>
        </w:tc>
        <w:tc>
          <w:tcPr>
            <w:tcW w:w="2878" w:type="dxa"/>
          </w:tcPr>
          <w:p w14:paraId="2771687B" w14:textId="77777777" w:rsidR="00352905" w:rsidRDefault="00352905"/>
        </w:tc>
        <w:tc>
          <w:tcPr>
            <w:tcW w:w="2878" w:type="dxa"/>
            <w:gridSpan w:val="3"/>
          </w:tcPr>
          <w:p w14:paraId="44C20B6D" w14:textId="77777777" w:rsidR="00352905" w:rsidRDefault="00352905"/>
        </w:tc>
      </w:tr>
      <w:tr w:rsidR="00352905" w14:paraId="0F11E36D" w14:textId="77777777" w:rsidTr="00EE5A14">
        <w:trPr>
          <w:trHeight w:val="342"/>
        </w:trPr>
        <w:tc>
          <w:tcPr>
            <w:tcW w:w="2878" w:type="dxa"/>
            <w:gridSpan w:val="2"/>
          </w:tcPr>
          <w:p w14:paraId="3FAC5385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510CF06E" w14:textId="77777777" w:rsidR="00352905" w:rsidRDefault="00352905" w:rsidP="00EE5A14">
            <w:pPr>
              <w:pStyle w:val="Heading2"/>
            </w:pPr>
            <w:sdt>
              <w:sdtPr>
                <w:id w:val="905109792"/>
                <w:placeholder>
                  <w:docPart w:val="B4CE6576E2F244AA97A3F8DB403286EA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78708100" w14:textId="77777777" w:rsidR="00352905" w:rsidRDefault="00352905"/>
        </w:tc>
      </w:tr>
      <w:tr w:rsidR="00352905" w14:paraId="6B28462E" w14:textId="77777777" w:rsidTr="005B09BE">
        <w:trPr>
          <w:trHeight w:val="412"/>
        </w:trPr>
        <w:tc>
          <w:tcPr>
            <w:tcW w:w="2878" w:type="dxa"/>
            <w:gridSpan w:val="2"/>
          </w:tcPr>
          <w:p w14:paraId="3C4E7AFB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29D0B35F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467E023A" w14:textId="77777777" w:rsidR="00352905" w:rsidRDefault="00352905"/>
        </w:tc>
      </w:tr>
      <w:tr w:rsidR="00352905" w14:paraId="18831E2A" w14:textId="77777777" w:rsidTr="005B09BE">
        <w:trPr>
          <w:trHeight w:val="582"/>
        </w:trPr>
        <w:tc>
          <w:tcPr>
            <w:tcW w:w="2878" w:type="dxa"/>
            <w:gridSpan w:val="2"/>
          </w:tcPr>
          <w:p w14:paraId="03194E1F" w14:textId="77777777" w:rsidR="00352905" w:rsidRDefault="00352905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7CD6B507" w14:textId="77777777" w:rsidR="00352905" w:rsidRPr="005B09BE" w:rsidRDefault="00352905" w:rsidP="00EE5A14">
            <w:pPr>
              <w:pStyle w:val="Heading3"/>
            </w:pPr>
            <w:r w:rsidRPr="001F7D57">
              <w:rPr>
                <w:noProof/>
              </w:rPr>
              <w:t>Cloud Migration</w:t>
            </w:r>
          </w:p>
        </w:tc>
        <w:tc>
          <w:tcPr>
            <w:tcW w:w="2878" w:type="dxa"/>
            <w:gridSpan w:val="3"/>
          </w:tcPr>
          <w:p w14:paraId="53EBCF78" w14:textId="77777777" w:rsidR="00352905" w:rsidRDefault="00352905"/>
        </w:tc>
      </w:tr>
      <w:tr w:rsidR="00352905" w14:paraId="0B49B334" w14:textId="77777777" w:rsidTr="005B09BE">
        <w:trPr>
          <w:trHeight w:val="666"/>
        </w:trPr>
        <w:tc>
          <w:tcPr>
            <w:tcW w:w="2878" w:type="dxa"/>
            <w:gridSpan w:val="2"/>
          </w:tcPr>
          <w:p w14:paraId="7928F67D" w14:textId="77777777" w:rsidR="00352905" w:rsidRDefault="00352905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33851352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1342F8A6" w14:textId="77777777" w:rsidR="00352905" w:rsidRDefault="00352905"/>
        </w:tc>
      </w:tr>
      <w:tr w:rsidR="00352905" w14:paraId="59859E11" w14:textId="77777777" w:rsidTr="005B09BE">
        <w:trPr>
          <w:trHeight w:val="666"/>
        </w:trPr>
        <w:tc>
          <w:tcPr>
            <w:tcW w:w="1439" w:type="dxa"/>
          </w:tcPr>
          <w:p w14:paraId="256C7C87" w14:textId="77777777" w:rsidR="00352905" w:rsidRDefault="00352905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4DF20815" w14:textId="77777777" w:rsidR="00352905" w:rsidRPr="005B09BE" w:rsidRDefault="00352905" w:rsidP="00EE5A14">
            <w:pPr>
              <w:jc w:val="center"/>
            </w:pPr>
            <w:sdt>
              <w:sdtPr>
                <w:id w:val="-487783026"/>
                <w:placeholder>
                  <w:docPart w:val="5920E7F10BC8484BABCDD4FE4DCB97D8"/>
                </w:placeholder>
                <w15:appearance w15:val="hidden"/>
              </w:sdtPr>
              <w:sdtContent>
                <w:r>
                  <w:rPr>
                    <w:noProof/>
                  </w:rPr>
                  <w:t>2025-07-07</w:t>
                </w:r>
              </w:sdtContent>
            </w:sdt>
          </w:p>
        </w:tc>
        <w:tc>
          <w:tcPr>
            <w:tcW w:w="1439" w:type="dxa"/>
            <w:vAlign w:val="center"/>
          </w:tcPr>
          <w:p w14:paraId="592CDA94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28CA4E83" w14:textId="77777777" w:rsidR="00352905" w:rsidRDefault="00352905" w:rsidP="00EE5A14">
            <w:pPr>
              <w:jc w:val="center"/>
            </w:pPr>
            <w:r>
              <w:rPr>
                <w:noProof/>
              </w:rPr>
              <w:t>R.Verma</w:t>
            </w:r>
          </w:p>
        </w:tc>
        <w:tc>
          <w:tcPr>
            <w:tcW w:w="1439" w:type="dxa"/>
          </w:tcPr>
          <w:p w14:paraId="7432BCE5" w14:textId="77777777" w:rsidR="00352905" w:rsidRDefault="00352905"/>
        </w:tc>
      </w:tr>
      <w:tr w:rsidR="00352905" w14:paraId="0B8AC338" w14:textId="77777777" w:rsidTr="005B09BE">
        <w:trPr>
          <w:trHeight w:val="490"/>
        </w:trPr>
        <w:tc>
          <w:tcPr>
            <w:tcW w:w="2878" w:type="dxa"/>
            <w:gridSpan w:val="2"/>
          </w:tcPr>
          <w:p w14:paraId="760DDC32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0CC56B32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0CAE088D" w14:textId="77777777" w:rsidR="00352905" w:rsidRDefault="00352905"/>
        </w:tc>
      </w:tr>
      <w:tr w:rsidR="00352905" w14:paraId="06C2F2E9" w14:textId="77777777" w:rsidTr="005B09BE">
        <w:trPr>
          <w:trHeight w:val="985"/>
        </w:trPr>
        <w:tc>
          <w:tcPr>
            <w:tcW w:w="2878" w:type="dxa"/>
            <w:gridSpan w:val="2"/>
          </w:tcPr>
          <w:p w14:paraId="65700572" w14:textId="77777777" w:rsidR="00352905" w:rsidRDefault="00352905"/>
        </w:tc>
        <w:tc>
          <w:tcPr>
            <w:tcW w:w="2878" w:type="dxa"/>
            <w:gridSpan w:val="2"/>
            <w:vAlign w:val="center"/>
          </w:tcPr>
          <w:p w14:paraId="158DD8E8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7DC704BC" w14:textId="30E6520B" w:rsidR="00352905" w:rsidRPr="005B09BE" w:rsidRDefault="00352905" w:rsidP="00EE5A14">
            <w:pPr>
              <w:pStyle w:val="Heading2"/>
            </w:pPr>
            <w:r w:rsidRPr="00352905">
              <w:rPr>
                <w:color w:val="DD0000"/>
              </w:rPr>
              <w:t>G</w:t>
            </w:r>
            <w:r w:rsidRPr="00352905">
              <w:rPr>
                <w:color w:val="001B48" w:themeColor="accent4"/>
              </w:rPr>
              <w:t>oo</w:t>
            </w:r>
            <w:r w:rsidRPr="00352905">
              <w:rPr>
                <w:color w:val="2C7E00"/>
              </w:rPr>
              <w:t>g</w:t>
            </w:r>
            <w:r>
              <w:t>le</w:t>
            </w:r>
          </w:p>
        </w:tc>
        <w:tc>
          <w:tcPr>
            <w:tcW w:w="2878" w:type="dxa"/>
            <w:vAlign w:val="center"/>
          </w:tcPr>
          <w:p w14:paraId="570D92F0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3ECAD7BB" w14:textId="77777777" w:rsidR="00352905" w:rsidRDefault="00352905"/>
        </w:tc>
      </w:tr>
    </w:tbl>
    <w:p w14:paraId="7FED7D2D" w14:textId="77777777" w:rsidR="00352905" w:rsidRDefault="00352905">
      <w:pPr>
        <w:sectPr w:rsidR="00352905" w:rsidSect="00352905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14:paraId="54E831D0" w14:textId="77777777" w:rsidR="00352905" w:rsidRDefault="00352905" w:rsidP="0025656E">
      <w:pPr>
        <w:pStyle w:val="GraphicAnchor"/>
      </w:pPr>
      <w:r w:rsidRPr="00C46B32"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F7D9716" wp14:editId="201A1896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241638865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661710548" name="Rectangle 661710548" title="Background Placeholder"/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77388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04032962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7388160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09648097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65165092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72537234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81548922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907745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06907303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18452650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51795999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30671702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5B415" id="Group 2" o:spid="_x0000_s1026" alt="&quot;&quot;" style="position:absolute;margin-left:-35pt;margin-top:-35pt;width:11in;height:612.75pt;z-index:-251644928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">
                <v:rect id="Rectangle 661710548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  <w:proofErr w:type="spellStart"/>
      <w:r>
        <w:t>X`x</w:t>
      </w:r>
      <w:proofErr w:type="spellEnd"/>
      <w:r>
        <w:t>`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352905" w14:paraId="55FF551B" w14:textId="77777777" w:rsidTr="00C46B32">
        <w:trPr>
          <w:trHeight w:val="2716"/>
        </w:trPr>
        <w:tc>
          <w:tcPr>
            <w:tcW w:w="1439" w:type="dxa"/>
          </w:tcPr>
          <w:p w14:paraId="6ACBEC2D" w14:textId="77777777" w:rsidR="00352905" w:rsidRDefault="00352905"/>
        </w:tc>
        <w:tc>
          <w:tcPr>
            <w:tcW w:w="11032" w:type="dxa"/>
            <w:gridSpan w:val="6"/>
            <w:vAlign w:val="center"/>
          </w:tcPr>
          <w:p w14:paraId="2C305E9A" w14:textId="77777777" w:rsidR="00352905" w:rsidRDefault="00352905" w:rsidP="00C46B32">
            <w:pPr>
              <w:pStyle w:val="Heading1"/>
              <w:jc w:val="right"/>
            </w:pPr>
            <w:sdt>
              <w:sdtPr>
                <w:id w:val="1592503466"/>
                <w:placeholder>
                  <w:docPart w:val="46F873FE65ED43D0BD79F1BC84E731FC"/>
                </w:placeholder>
                <w:temporary/>
                <w:showingPlcHdr/>
                <w15:appearance w15:val="hidden"/>
              </w:sdtPr>
              <w:sdtContent>
                <w:r w:rsidRPr="00366216">
                  <w:t>CERTIFICATE</w:t>
                </w:r>
                <w:r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14:paraId="56AA1548" w14:textId="77777777" w:rsidR="00352905" w:rsidRDefault="00352905"/>
        </w:tc>
      </w:tr>
      <w:tr w:rsidR="00352905" w14:paraId="6395EA94" w14:textId="77777777" w:rsidTr="00BE7829">
        <w:trPr>
          <w:trHeight w:val="430"/>
        </w:trPr>
        <w:tc>
          <w:tcPr>
            <w:tcW w:w="14390" w:type="dxa"/>
            <w:gridSpan w:val="9"/>
          </w:tcPr>
          <w:p w14:paraId="3F70C081" w14:textId="77777777" w:rsidR="00352905" w:rsidRDefault="00352905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242DF40E" wp14:editId="11F89475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1340546418" name="Rectangle 134054641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17AEEF" id="Rectangle 1340546418" o:spid="_x0000_s1026" alt="&quot;&quot;" style="position:absolute;margin-left:254pt;margin-top:20.35pt;width:212pt;height:21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352905" w14:paraId="64B8565B" w14:textId="77777777" w:rsidTr="00292168">
        <w:trPr>
          <w:trHeight w:val="408"/>
        </w:trPr>
        <w:tc>
          <w:tcPr>
            <w:tcW w:w="2878" w:type="dxa"/>
            <w:gridSpan w:val="2"/>
          </w:tcPr>
          <w:p w14:paraId="0955282E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22F31C38" w14:textId="77777777" w:rsidR="00352905" w:rsidRPr="00292168" w:rsidRDefault="00352905" w:rsidP="00EE5A14">
            <w:pPr>
              <w:pStyle w:val="Heading2"/>
            </w:pPr>
            <w:sdt>
              <w:sdtPr>
                <w:id w:val="1457289560"/>
                <w:placeholder>
                  <w:docPart w:val="A20D4A8B70CA4E1CAA1B07300EB3382C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638E49F6" w14:textId="77777777" w:rsidR="00352905" w:rsidRDefault="00352905"/>
        </w:tc>
      </w:tr>
      <w:tr w:rsidR="00352905" w14:paraId="39784F54" w14:textId="77777777" w:rsidTr="00DA07D7">
        <w:trPr>
          <w:trHeight w:val="854"/>
        </w:trPr>
        <w:tc>
          <w:tcPr>
            <w:tcW w:w="14390" w:type="dxa"/>
            <w:gridSpan w:val="9"/>
          </w:tcPr>
          <w:p w14:paraId="0ED5C1CB" w14:textId="77777777" w:rsidR="00352905" w:rsidRDefault="00352905"/>
        </w:tc>
      </w:tr>
      <w:tr w:rsidR="00352905" w14:paraId="018EEF55" w14:textId="77777777" w:rsidTr="00292168">
        <w:tc>
          <w:tcPr>
            <w:tcW w:w="1439" w:type="dxa"/>
          </w:tcPr>
          <w:p w14:paraId="57882766" w14:textId="77777777" w:rsidR="00352905" w:rsidRDefault="00352905"/>
        </w:tc>
        <w:tc>
          <w:tcPr>
            <w:tcW w:w="11512" w:type="dxa"/>
            <w:gridSpan w:val="7"/>
          </w:tcPr>
          <w:p w14:paraId="1D5C64C0" w14:textId="77777777" w:rsidR="00352905" w:rsidRDefault="00352905" w:rsidP="00DD00C7">
            <w:pPr>
              <w:pStyle w:val="Heading1Alt"/>
            </w:pPr>
            <w:r w:rsidRPr="001F7D57">
              <w:rPr>
                <w:noProof/>
              </w:rPr>
              <w:t>Priya Singh</w:t>
            </w:r>
          </w:p>
        </w:tc>
        <w:tc>
          <w:tcPr>
            <w:tcW w:w="1439" w:type="dxa"/>
          </w:tcPr>
          <w:p w14:paraId="7C91D46A" w14:textId="77777777" w:rsidR="00352905" w:rsidRDefault="00352905"/>
        </w:tc>
      </w:tr>
      <w:tr w:rsidR="00352905" w14:paraId="2684369F" w14:textId="77777777" w:rsidTr="00292168">
        <w:tc>
          <w:tcPr>
            <w:tcW w:w="2878" w:type="dxa"/>
            <w:gridSpan w:val="2"/>
          </w:tcPr>
          <w:p w14:paraId="63803711" w14:textId="77777777" w:rsidR="00352905" w:rsidRDefault="00352905"/>
        </w:tc>
        <w:tc>
          <w:tcPr>
            <w:tcW w:w="2878" w:type="dxa"/>
            <w:gridSpan w:val="2"/>
          </w:tcPr>
          <w:p w14:paraId="48CD60F1" w14:textId="77777777" w:rsidR="00352905" w:rsidRDefault="00352905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0863F80A" wp14:editId="7E2F5F8F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1109933447" name="Rectangle 110993344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65E96" id="Rectangle 1109933447" o:spid="_x0000_s1026" alt="&quot;&quot;" style="position:absolute;margin-left:89.1pt;margin-top:15pt;width:251.95pt;height:2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0A0CD3B9" w14:textId="77777777" w:rsidR="00352905" w:rsidRDefault="00352905"/>
        </w:tc>
        <w:tc>
          <w:tcPr>
            <w:tcW w:w="2878" w:type="dxa"/>
          </w:tcPr>
          <w:p w14:paraId="29230F57" w14:textId="77777777" w:rsidR="00352905" w:rsidRDefault="00352905"/>
        </w:tc>
        <w:tc>
          <w:tcPr>
            <w:tcW w:w="2878" w:type="dxa"/>
            <w:gridSpan w:val="3"/>
          </w:tcPr>
          <w:p w14:paraId="411039BF" w14:textId="77777777" w:rsidR="00352905" w:rsidRDefault="00352905"/>
        </w:tc>
      </w:tr>
      <w:tr w:rsidR="00352905" w14:paraId="7B759B60" w14:textId="77777777" w:rsidTr="00EE5A14">
        <w:trPr>
          <w:trHeight w:val="342"/>
        </w:trPr>
        <w:tc>
          <w:tcPr>
            <w:tcW w:w="2878" w:type="dxa"/>
            <w:gridSpan w:val="2"/>
          </w:tcPr>
          <w:p w14:paraId="39302A42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07D1FE2C" w14:textId="77777777" w:rsidR="00352905" w:rsidRDefault="00352905" w:rsidP="00EE5A14">
            <w:pPr>
              <w:pStyle w:val="Heading2"/>
            </w:pPr>
            <w:sdt>
              <w:sdtPr>
                <w:id w:val="-2046354248"/>
                <w:placeholder>
                  <w:docPart w:val="050E698E92B3487A82044D579A9842DE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1E108972" w14:textId="77777777" w:rsidR="00352905" w:rsidRDefault="00352905"/>
        </w:tc>
      </w:tr>
      <w:tr w:rsidR="00352905" w14:paraId="4B88240A" w14:textId="77777777" w:rsidTr="005B09BE">
        <w:trPr>
          <w:trHeight w:val="412"/>
        </w:trPr>
        <w:tc>
          <w:tcPr>
            <w:tcW w:w="2878" w:type="dxa"/>
            <w:gridSpan w:val="2"/>
          </w:tcPr>
          <w:p w14:paraId="69D69E38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6980BD5B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0AED454C" w14:textId="77777777" w:rsidR="00352905" w:rsidRDefault="00352905"/>
        </w:tc>
      </w:tr>
      <w:tr w:rsidR="00352905" w14:paraId="4A7074BC" w14:textId="77777777" w:rsidTr="005B09BE">
        <w:trPr>
          <w:trHeight w:val="582"/>
        </w:trPr>
        <w:tc>
          <w:tcPr>
            <w:tcW w:w="2878" w:type="dxa"/>
            <w:gridSpan w:val="2"/>
          </w:tcPr>
          <w:p w14:paraId="40DB6CA6" w14:textId="77777777" w:rsidR="00352905" w:rsidRDefault="00352905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3CE3EE0D" w14:textId="77777777" w:rsidR="00352905" w:rsidRPr="005B09BE" w:rsidRDefault="00352905" w:rsidP="00EE5A14">
            <w:pPr>
              <w:pStyle w:val="Heading3"/>
            </w:pPr>
            <w:r w:rsidRPr="001F7D57">
              <w:rPr>
                <w:noProof/>
              </w:rPr>
              <w:t>Marketing Campaign</w:t>
            </w:r>
          </w:p>
        </w:tc>
        <w:tc>
          <w:tcPr>
            <w:tcW w:w="2878" w:type="dxa"/>
            <w:gridSpan w:val="3"/>
          </w:tcPr>
          <w:p w14:paraId="0F304915" w14:textId="77777777" w:rsidR="00352905" w:rsidRDefault="00352905"/>
        </w:tc>
      </w:tr>
      <w:tr w:rsidR="00352905" w14:paraId="468C112D" w14:textId="77777777" w:rsidTr="005B09BE">
        <w:trPr>
          <w:trHeight w:val="666"/>
        </w:trPr>
        <w:tc>
          <w:tcPr>
            <w:tcW w:w="2878" w:type="dxa"/>
            <w:gridSpan w:val="2"/>
          </w:tcPr>
          <w:p w14:paraId="573B1C6C" w14:textId="77777777" w:rsidR="00352905" w:rsidRDefault="00352905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11BE4A0E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4C2BC75D" w14:textId="77777777" w:rsidR="00352905" w:rsidRDefault="00352905"/>
        </w:tc>
      </w:tr>
      <w:tr w:rsidR="00352905" w14:paraId="79A884C3" w14:textId="77777777" w:rsidTr="005B09BE">
        <w:trPr>
          <w:trHeight w:val="666"/>
        </w:trPr>
        <w:tc>
          <w:tcPr>
            <w:tcW w:w="1439" w:type="dxa"/>
          </w:tcPr>
          <w:p w14:paraId="067BD5C0" w14:textId="77777777" w:rsidR="00352905" w:rsidRDefault="00352905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57C3D787" w14:textId="77777777" w:rsidR="00352905" w:rsidRPr="005B09BE" w:rsidRDefault="00352905" w:rsidP="00EE5A14">
            <w:pPr>
              <w:jc w:val="center"/>
            </w:pPr>
            <w:sdt>
              <w:sdtPr>
                <w:id w:val="-42446383"/>
                <w:placeholder>
                  <w:docPart w:val="B3BA91E78DDC403BA0D85242CE3A1895"/>
                </w:placeholder>
                <w15:appearance w15:val="hidden"/>
              </w:sdtPr>
              <w:sdtContent>
                <w:r>
                  <w:rPr>
                    <w:noProof/>
                  </w:rPr>
                  <w:t>2025-07-05</w:t>
                </w:r>
              </w:sdtContent>
            </w:sdt>
          </w:p>
        </w:tc>
        <w:tc>
          <w:tcPr>
            <w:tcW w:w="1439" w:type="dxa"/>
            <w:vAlign w:val="center"/>
          </w:tcPr>
          <w:p w14:paraId="0F303967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4816D259" w14:textId="77777777" w:rsidR="00352905" w:rsidRDefault="00352905" w:rsidP="00EE5A14">
            <w:pPr>
              <w:jc w:val="center"/>
            </w:pPr>
            <w:r>
              <w:rPr>
                <w:noProof/>
              </w:rPr>
              <w:t>P.Singh</w:t>
            </w:r>
          </w:p>
        </w:tc>
        <w:tc>
          <w:tcPr>
            <w:tcW w:w="1439" w:type="dxa"/>
          </w:tcPr>
          <w:p w14:paraId="2E90876F" w14:textId="77777777" w:rsidR="00352905" w:rsidRDefault="00352905"/>
        </w:tc>
      </w:tr>
      <w:tr w:rsidR="00352905" w14:paraId="33FE75F6" w14:textId="77777777" w:rsidTr="005B09BE">
        <w:trPr>
          <w:trHeight w:val="490"/>
        </w:trPr>
        <w:tc>
          <w:tcPr>
            <w:tcW w:w="2878" w:type="dxa"/>
            <w:gridSpan w:val="2"/>
          </w:tcPr>
          <w:p w14:paraId="50FA2C11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28797280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562A68AC" w14:textId="77777777" w:rsidR="00352905" w:rsidRDefault="00352905"/>
        </w:tc>
      </w:tr>
      <w:tr w:rsidR="00352905" w14:paraId="4C4E4476" w14:textId="77777777" w:rsidTr="005B09BE">
        <w:trPr>
          <w:trHeight w:val="985"/>
        </w:trPr>
        <w:tc>
          <w:tcPr>
            <w:tcW w:w="2878" w:type="dxa"/>
            <w:gridSpan w:val="2"/>
          </w:tcPr>
          <w:p w14:paraId="44003249" w14:textId="77777777" w:rsidR="00352905" w:rsidRDefault="00352905"/>
        </w:tc>
        <w:tc>
          <w:tcPr>
            <w:tcW w:w="2878" w:type="dxa"/>
            <w:gridSpan w:val="2"/>
            <w:vAlign w:val="center"/>
          </w:tcPr>
          <w:p w14:paraId="56960524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54502220" w14:textId="43A3A1DD" w:rsidR="00352905" w:rsidRPr="005B09BE" w:rsidRDefault="00352905" w:rsidP="00EE5A14">
            <w:pPr>
              <w:pStyle w:val="Heading2"/>
            </w:pPr>
            <w:r w:rsidRPr="00352905">
              <w:rPr>
                <w:color w:val="DD0000"/>
              </w:rPr>
              <w:t>G</w:t>
            </w:r>
            <w:r w:rsidRPr="00352905">
              <w:rPr>
                <w:color w:val="001B48" w:themeColor="accent4"/>
              </w:rPr>
              <w:t>oo</w:t>
            </w:r>
            <w:r w:rsidRPr="00352905">
              <w:rPr>
                <w:color w:val="2C7E00"/>
              </w:rPr>
              <w:t>g</w:t>
            </w:r>
            <w:r>
              <w:t>le</w:t>
            </w:r>
          </w:p>
        </w:tc>
        <w:tc>
          <w:tcPr>
            <w:tcW w:w="2878" w:type="dxa"/>
            <w:vAlign w:val="center"/>
          </w:tcPr>
          <w:p w14:paraId="2139FC9E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489D0ED1" w14:textId="77777777" w:rsidR="00352905" w:rsidRDefault="00352905"/>
        </w:tc>
      </w:tr>
    </w:tbl>
    <w:p w14:paraId="71A54937" w14:textId="77777777" w:rsidR="00352905" w:rsidRDefault="00352905">
      <w:pPr>
        <w:sectPr w:rsidR="00352905" w:rsidSect="00352905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14:paraId="6CF6C7D3" w14:textId="77777777" w:rsidR="00352905" w:rsidRDefault="00352905" w:rsidP="0025656E">
      <w:pPr>
        <w:pStyle w:val="GraphicAnchor"/>
      </w:pPr>
      <w:r w:rsidRPr="00C46B32"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7A71FF89" wp14:editId="02651E17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1259975813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839662958" name="Rectangle 839662958" title="Background Placeholder"/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502260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78246496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06447393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21328861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4651923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61292753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80773509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52633216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4040016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33180170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17911126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53459492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4783C" id="Group 2" o:spid="_x0000_s1026" alt="&quot;&quot;" style="position:absolute;margin-left:-35pt;margin-top:-35pt;width:11in;height:612.75pt;z-index:-251640832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">
                <v:rect id="Rectangle 839662958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  <w:proofErr w:type="spellStart"/>
      <w:r>
        <w:t>X`x</w:t>
      </w:r>
      <w:proofErr w:type="spellEnd"/>
      <w:r>
        <w:t>`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352905" w14:paraId="5038740A" w14:textId="77777777" w:rsidTr="00C46B32">
        <w:trPr>
          <w:trHeight w:val="2716"/>
        </w:trPr>
        <w:tc>
          <w:tcPr>
            <w:tcW w:w="1439" w:type="dxa"/>
          </w:tcPr>
          <w:p w14:paraId="525CEBCD" w14:textId="77777777" w:rsidR="00352905" w:rsidRDefault="00352905"/>
        </w:tc>
        <w:tc>
          <w:tcPr>
            <w:tcW w:w="11032" w:type="dxa"/>
            <w:gridSpan w:val="6"/>
            <w:vAlign w:val="center"/>
          </w:tcPr>
          <w:p w14:paraId="51CF04F1" w14:textId="77777777" w:rsidR="00352905" w:rsidRDefault="00352905" w:rsidP="00C46B32">
            <w:pPr>
              <w:pStyle w:val="Heading1"/>
              <w:jc w:val="right"/>
            </w:pPr>
            <w:sdt>
              <w:sdtPr>
                <w:id w:val="-494258570"/>
                <w:placeholder>
                  <w:docPart w:val="FA38E9ECE4604AF29F3BD66715ACB834"/>
                </w:placeholder>
                <w:temporary/>
                <w:showingPlcHdr/>
                <w15:appearance w15:val="hidden"/>
              </w:sdtPr>
              <w:sdtContent>
                <w:r w:rsidRPr="00366216">
                  <w:t>CERTIFICATE</w:t>
                </w:r>
                <w:r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14:paraId="0DFD79DB" w14:textId="77777777" w:rsidR="00352905" w:rsidRDefault="00352905"/>
        </w:tc>
      </w:tr>
      <w:tr w:rsidR="00352905" w14:paraId="47FAEBB0" w14:textId="77777777" w:rsidTr="00BE7829">
        <w:trPr>
          <w:trHeight w:val="430"/>
        </w:trPr>
        <w:tc>
          <w:tcPr>
            <w:tcW w:w="14390" w:type="dxa"/>
            <w:gridSpan w:val="9"/>
          </w:tcPr>
          <w:p w14:paraId="20C8874A" w14:textId="77777777" w:rsidR="00352905" w:rsidRDefault="00352905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7C3FFA72" wp14:editId="3D77DA0F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1461945745" name="Rectangle 146194574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2B36D9" id="Rectangle 1461945745" o:spid="_x0000_s1026" alt="&quot;&quot;" style="position:absolute;margin-left:254pt;margin-top:20.35pt;width:212pt;height:21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352905" w14:paraId="00AF4529" w14:textId="77777777" w:rsidTr="00292168">
        <w:trPr>
          <w:trHeight w:val="408"/>
        </w:trPr>
        <w:tc>
          <w:tcPr>
            <w:tcW w:w="2878" w:type="dxa"/>
            <w:gridSpan w:val="2"/>
          </w:tcPr>
          <w:p w14:paraId="0030958F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62E64186" w14:textId="77777777" w:rsidR="00352905" w:rsidRPr="00292168" w:rsidRDefault="00352905" w:rsidP="00EE5A14">
            <w:pPr>
              <w:pStyle w:val="Heading2"/>
            </w:pPr>
            <w:sdt>
              <w:sdtPr>
                <w:id w:val="-1494941500"/>
                <w:placeholder>
                  <w:docPart w:val="8F7ADE8A44FD460485AE9CA932B022A3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366CA2D3" w14:textId="77777777" w:rsidR="00352905" w:rsidRDefault="00352905"/>
        </w:tc>
      </w:tr>
      <w:tr w:rsidR="00352905" w14:paraId="246FB745" w14:textId="77777777" w:rsidTr="00DA07D7">
        <w:trPr>
          <w:trHeight w:val="854"/>
        </w:trPr>
        <w:tc>
          <w:tcPr>
            <w:tcW w:w="14390" w:type="dxa"/>
            <w:gridSpan w:val="9"/>
          </w:tcPr>
          <w:p w14:paraId="5EFCD477" w14:textId="77777777" w:rsidR="00352905" w:rsidRDefault="00352905"/>
        </w:tc>
      </w:tr>
      <w:tr w:rsidR="00352905" w14:paraId="57A289E5" w14:textId="77777777" w:rsidTr="00292168">
        <w:tc>
          <w:tcPr>
            <w:tcW w:w="1439" w:type="dxa"/>
          </w:tcPr>
          <w:p w14:paraId="6CD68F6E" w14:textId="77777777" w:rsidR="00352905" w:rsidRDefault="00352905"/>
        </w:tc>
        <w:tc>
          <w:tcPr>
            <w:tcW w:w="11512" w:type="dxa"/>
            <w:gridSpan w:val="7"/>
          </w:tcPr>
          <w:p w14:paraId="7E496618" w14:textId="77777777" w:rsidR="00352905" w:rsidRDefault="00352905" w:rsidP="00DD00C7">
            <w:pPr>
              <w:pStyle w:val="Heading1Alt"/>
            </w:pPr>
            <w:r w:rsidRPr="001F7D57">
              <w:rPr>
                <w:noProof/>
              </w:rPr>
              <w:t>Rahul Jain</w:t>
            </w:r>
          </w:p>
        </w:tc>
        <w:tc>
          <w:tcPr>
            <w:tcW w:w="1439" w:type="dxa"/>
          </w:tcPr>
          <w:p w14:paraId="60DE9FBA" w14:textId="77777777" w:rsidR="00352905" w:rsidRDefault="00352905"/>
        </w:tc>
      </w:tr>
      <w:tr w:rsidR="00352905" w14:paraId="1C5D129A" w14:textId="77777777" w:rsidTr="00292168">
        <w:tc>
          <w:tcPr>
            <w:tcW w:w="2878" w:type="dxa"/>
            <w:gridSpan w:val="2"/>
          </w:tcPr>
          <w:p w14:paraId="1191028A" w14:textId="77777777" w:rsidR="00352905" w:rsidRDefault="00352905"/>
        </w:tc>
        <w:tc>
          <w:tcPr>
            <w:tcW w:w="2878" w:type="dxa"/>
            <w:gridSpan w:val="2"/>
          </w:tcPr>
          <w:p w14:paraId="031B34A3" w14:textId="77777777" w:rsidR="00352905" w:rsidRDefault="00352905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39F5388F" wp14:editId="0F8787E4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1641930640" name="Rectangle 164193064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3C704E" id="Rectangle 1641930640" o:spid="_x0000_s1026" alt="&quot;&quot;" style="position:absolute;margin-left:89.1pt;margin-top:15pt;width:251.95pt;height:2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45BF1626" w14:textId="77777777" w:rsidR="00352905" w:rsidRDefault="00352905"/>
        </w:tc>
        <w:tc>
          <w:tcPr>
            <w:tcW w:w="2878" w:type="dxa"/>
          </w:tcPr>
          <w:p w14:paraId="4EC18DD7" w14:textId="77777777" w:rsidR="00352905" w:rsidRDefault="00352905"/>
        </w:tc>
        <w:tc>
          <w:tcPr>
            <w:tcW w:w="2878" w:type="dxa"/>
            <w:gridSpan w:val="3"/>
          </w:tcPr>
          <w:p w14:paraId="726B605F" w14:textId="77777777" w:rsidR="00352905" w:rsidRDefault="00352905"/>
        </w:tc>
      </w:tr>
      <w:tr w:rsidR="00352905" w14:paraId="5A74CE49" w14:textId="77777777" w:rsidTr="00EE5A14">
        <w:trPr>
          <w:trHeight w:val="342"/>
        </w:trPr>
        <w:tc>
          <w:tcPr>
            <w:tcW w:w="2878" w:type="dxa"/>
            <w:gridSpan w:val="2"/>
          </w:tcPr>
          <w:p w14:paraId="399F5B9D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318A5C52" w14:textId="77777777" w:rsidR="00352905" w:rsidRDefault="00352905" w:rsidP="00EE5A14">
            <w:pPr>
              <w:pStyle w:val="Heading2"/>
            </w:pPr>
            <w:sdt>
              <w:sdtPr>
                <w:id w:val="-1281034399"/>
                <w:placeholder>
                  <w:docPart w:val="643A7D91C0FC44D499D96552841CE2B1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240477CE" w14:textId="77777777" w:rsidR="00352905" w:rsidRDefault="00352905"/>
        </w:tc>
      </w:tr>
      <w:tr w:rsidR="00352905" w14:paraId="20760CE2" w14:textId="77777777" w:rsidTr="005B09BE">
        <w:trPr>
          <w:trHeight w:val="412"/>
        </w:trPr>
        <w:tc>
          <w:tcPr>
            <w:tcW w:w="2878" w:type="dxa"/>
            <w:gridSpan w:val="2"/>
          </w:tcPr>
          <w:p w14:paraId="4E1AA60D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6F613143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7EABD0CC" w14:textId="77777777" w:rsidR="00352905" w:rsidRDefault="00352905"/>
        </w:tc>
      </w:tr>
      <w:tr w:rsidR="00352905" w14:paraId="363036AF" w14:textId="77777777" w:rsidTr="005B09BE">
        <w:trPr>
          <w:trHeight w:val="582"/>
        </w:trPr>
        <w:tc>
          <w:tcPr>
            <w:tcW w:w="2878" w:type="dxa"/>
            <w:gridSpan w:val="2"/>
          </w:tcPr>
          <w:p w14:paraId="6BD90DCB" w14:textId="77777777" w:rsidR="00352905" w:rsidRDefault="00352905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00F320D5" w14:textId="77777777" w:rsidR="00352905" w:rsidRPr="005B09BE" w:rsidRDefault="00352905" w:rsidP="00EE5A14">
            <w:pPr>
              <w:pStyle w:val="Heading3"/>
            </w:pPr>
            <w:r w:rsidRPr="001F7D57">
              <w:rPr>
                <w:noProof/>
              </w:rPr>
              <w:t>Data Cleanup</w:t>
            </w:r>
          </w:p>
        </w:tc>
        <w:tc>
          <w:tcPr>
            <w:tcW w:w="2878" w:type="dxa"/>
            <w:gridSpan w:val="3"/>
          </w:tcPr>
          <w:p w14:paraId="0A3F3711" w14:textId="77777777" w:rsidR="00352905" w:rsidRDefault="00352905"/>
        </w:tc>
      </w:tr>
      <w:tr w:rsidR="00352905" w14:paraId="27C6178D" w14:textId="77777777" w:rsidTr="005B09BE">
        <w:trPr>
          <w:trHeight w:val="666"/>
        </w:trPr>
        <w:tc>
          <w:tcPr>
            <w:tcW w:w="2878" w:type="dxa"/>
            <w:gridSpan w:val="2"/>
          </w:tcPr>
          <w:p w14:paraId="72AE9CB1" w14:textId="77777777" w:rsidR="00352905" w:rsidRDefault="00352905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2FBE34FA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2F032C45" w14:textId="77777777" w:rsidR="00352905" w:rsidRDefault="00352905"/>
        </w:tc>
      </w:tr>
      <w:tr w:rsidR="00352905" w14:paraId="4117FEE2" w14:textId="77777777" w:rsidTr="005B09BE">
        <w:trPr>
          <w:trHeight w:val="666"/>
        </w:trPr>
        <w:tc>
          <w:tcPr>
            <w:tcW w:w="1439" w:type="dxa"/>
          </w:tcPr>
          <w:p w14:paraId="758256CF" w14:textId="77777777" w:rsidR="00352905" w:rsidRDefault="00352905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24493431" w14:textId="77777777" w:rsidR="00352905" w:rsidRPr="005B09BE" w:rsidRDefault="00352905" w:rsidP="00EE5A14">
            <w:pPr>
              <w:jc w:val="center"/>
            </w:pPr>
            <w:sdt>
              <w:sdtPr>
                <w:id w:val="-1338304139"/>
                <w:placeholder>
                  <w:docPart w:val="965A4135442A40B48B06881CAC67AED5"/>
                </w:placeholder>
                <w15:appearance w15:val="hidden"/>
              </w:sdtPr>
              <w:sdtContent>
                <w:r>
                  <w:rPr>
                    <w:noProof/>
                  </w:rPr>
                  <w:t>2025-07-03</w:t>
                </w:r>
              </w:sdtContent>
            </w:sdt>
          </w:p>
        </w:tc>
        <w:tc>
          <w:tcPr>
            <w:tcW w:w="1439" w:type="dxa"/>
            <w:vAlign w:val="center"/>
          </w:tcPr>
          <w:p w14:paraId="27641258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45208BF1" w14:textId="77777777" w:rsidR="00352905" w:rsidRDefault="00352905" w:rsidP="00EE5A14">
            <w:pPr>
              <w:jc w:val="center"/>
            </w:pPr>
            <w:r>
              <w:rPr>
                <w:noProof/>
              </w:rPr>
              <w:t>R.Jain</w:t>
            </w:r>
          </w:p>
        </w:tc>
        <w:tc>
          <w:tcPr>
            <w:tcW w:w="1439" w:type="dxa"/>
          </w:tcPr>
          <w:p w14:paraId="0CA56B74" w14:textId="77777777" w:rsidR="00352905" w:rsidRDefault="00352905"/>
        </w:tc>
      </w:tr>
      <w:tr w:rsidR="00352905" w14:paraId="2721D73F" w14:textId="77777777" w:rsidTr="005B09BE">
        <w:trPr>
          <w:trHeight w:val="490"/>
        </w:trPr>
        <w:tc>
          <w:tcPr>
            <w:tcW w:w="2878" w:type="dxa"/>
            <w:gridSpan w:val="2"/>
          </w:tcPr>
          <w:p w14:paraId="5099F15A" w14:textId="77777777" w:rsidR="00352905" w:rsidRDefault="00352905"/>
        </w:tc>
        <w:tc>
          <w:tcPr>
            <w:tcW w:w="8634" w:type="dxa"/>
            <w:gridSpan w:val="4"/>
            <w:vAlign w:val="center"/>
          </w:tcPr>
          <w:p w14:paraId="3CCCEDF3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1CD15E78" w14:textId="77777777" w:rsidR="00352905" w:rsidRDefault="00352905"/>
        </w:tc>
      </w:tr>
      <w:tr w:rsidR="00352905" w14:paraId="76F33B7B" w14:textId="77777777" w:rsidTr="005B09BE">
        <w:trPr>
          <w:trHeight w:val="985"/>
        </w:trPr>
        <w:tc>
          <w:tcPr>
            <w:tcW w:w="2878" w:type="dxa"/>
            <w:gridSpan w:val="2"/>
          </w:tcPr>
          <w:p w14:paraId="584B4176" w14:textId="77777777" w:rsidR="00352905" w:rsidRDefault="00352905"/>
        </w:tc>
        <w:tc>
          <w:tcPr>
            <w:tcW w:w="2878" w:type="dxa"/>
            <w:gridSpan w:val="2"/>
            <w:vAlign w:val="center"/>
          </w:tcPr>
          <w:p w14:paraId="5A1B20D6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5DC78AD5" w14:textId="37BCB691" w:rsidR="00352905" w:rsidRPr="005B09BE" w:rsidRDefault="00352905" w:rsidP="00EE5A14">
            <w:pPr>
              <w:pStyle w:val="Heading2"/>
            </w:pPr>
            <w:r w:rsidRPr="00352905">
              <w:rPr>
                <w:color w:val="DD0000"/>
              </w:rPr>
              <w:t>G</w:t>
            </w:r>
            <w:r w:rsidRPr="00352905">
              <w:rPr>
                <w:color w:val="001B48" w:themeColor="accent4"/>
              </w:rPr>
              <w:t>oo</w:t>
            </w:r>
            <w:r w:rsidRPr="00352905">
              <w:rPr>
                <w:color w:val="2C7E00"/>
              </w:rPr>
              <w:t>g</w:t>
            </w:r>
            <w:r>
              <w:t>le</w:t>
            </w:r>
          </w:p>
        </w:tc>
        <w:tc>
          <w:tcPr>
            <w:tcW w:w="2878" w:type="dxa"/>
            <w:vAlign w:val="center"/>
          </w:tcPr>
          <w:p w14:paraId="4B25E618" w14:textId="77777777" w:rsidR="00352905" w:rsidRPr="005B09BE" w:rsidRDefault="00352905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07F902F6" w14:textId="77777777" w:rsidR="00352905" w:rsidRDefault="00352905"/>
        </w:tc>
      </w:tr>
    </w:tbl>
    <w:p w14:paraId="6C3DCCA6" w14:textId="77777777" w:rsidR="00352905" w:rsidRDefault="00352905">
      <w:pPr>
        <w:sectPr w:rsidR="00352905" w:rsidSect="00352905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14:paraId="19E0FCF6" w14:textId="77777777" w:rsidR="00352905" w:rsidRDefault="00352905"/>
    <w:sectPr w:rsidR="00352905" w:rsidSect="00352905">
      <w:type w:val="continuous"/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F752E" w14:textId="77777777" w:rsidR="00EE2BCB" w:rsidRDefault="00EE2BCB" w:rsidP="00E274A2">
      <w:r>
        <w:separator/>
      </w:r>
    </w:p>
  </w:endnote>
  <w:endnote w:type="continuationSeparator" w:id="0">
    <w:p w14:paraId="01807BD5" w14:textId="77777777" w:rsidR="00EE2BCB" w:rsidRDefault="00EE2BCB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16415" w14:textId="77777777" w:rsidR="00EE2BCB" w:rsidRDefault="00EE2BCB" w:rsidP="00E274A2">
      <w:r>
        <w:separator/>
      </w:r>
    </w:p>
  </w:footnote>
  <w:footnote w:type="continuationSeparator" w:id="0">
    <w:p w14:paraId="2A3D77D5" w14:textId="77777777" w:rsidR="00EE2BCB" w:rsidRDefault="00EE2BCB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4B"/>
    <w:rsid w:val="000017A0"/>
    <w:rsid w:val="000A641B"/>
    <w:rsid w:val="00114D8E"/>
    <w:rsid w:val="0012521F"/>
    <w:rsid w:val="001E57B7"/>
    <w:rsid w:val="0025656E"/>
    <w:rsid w:val="00292168"/>
    <w:rsid w:val="00296FF3"/>
    <w:rsid w:val="00352905"/>
    <w:rsid w:val="00366216"/>
    <w:rsid w:val="003B3A4B"/>
    <w:rsid w:val="003D4044"/>
    <w:rsid w:val="00404DFE"/>
    <w:rsid w:val="004B3F9C"/>
    <w:rsid w:val="004F6D24"/>
    <w:rsid w:val="0059337D"/>
    <w:rsid w:val="005B09BE"/>
    <w:rsid w:val="006C60E6"/>
    <w:rsid w:val="0074596A"/>
    <w:rsid w:val="00793A50"/>
    <w:rsid w:val="007C7831"/>
    <w:rsid w:val="009407EF"/>
    <w:rsid w:val="00AC0554"/>
    <w:rsid w:val="00B813A3"/>
    <w:rsid w:val="00C46B32"/>
    <w:rsid w:val="00CD1290"/>
    <w:rsid w:val="00DB7228"/>
    <w:rsid w:val="00DD00C7"/>
    <w:rsid w:val="00E274A2"/>
    <w:rsid w:val="00EA2CD7"/>
    <w:rsid w:val="00EE2BCB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17B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o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7CE1C49EA2842FD849E9CF0C7225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855D0-80BF-4336-86A3-B848730F31C2}"/>
      </w:docPartPr>
      <w:docPartBody>
        <w:p w:rsidR="00000000" w:rsidRDefault="00E70DC6" w:rsidP="00E70DC6">
          <w:pPr>
            <w:pStyle w:val="77CE1C49EA2842FD849E9CF0C7225345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D22ADBAF3CE4476EA0748096CBE56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D67F8-0A3D-4A89-953D-18AAB0338672}"/>
      </w:docPartPr>
      <w:docPartBody>
        <w:p w:rsidR="00000000" w:rsidRDefault="00E70DC6" w:rsidP="00E70DC6">
          <w:pPr>
            <w:pStyle w:val="D22ADBAF3CE4476EA0748096CBE56A8C"/>
          </w:pPr>
          <w:r w:rsidRPr="00292168">
            <w:t>THIS ACKNOWLEDGES THAT</w:t>
          </w:r>
        </w:p>
      </w:docPartBody>
    </w:docPart>
    <w:docPart>
      <w:docPartPr>
        <w:name w:val="259668C650C74F0593C60633CA433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227E6-289B-41E9-86B3-97A93F2CC740}"/>
      </w:docPartPr>
      <w:docPartBody>
        <w:p w:rsidR="00000000" w:rsidRDefault="00E70DC6" w:rsidP="00E70DC6">
          <w:pPr>
            <w:pStyle w:val="259668C650C74F0593C60633CA433B2E"/>
          </w:pPr>
          <w:r w:rsidRPr="005B09BE">
            <w:t>HAS SUCCESSFULLY COMPLETED THE</w:t>
          </w:r>
        </w:p>
      </w:docPartBody>
    </w:docPart>
    <w:docPart>
      <w:docPartPr>
        <w:name w:val="1B221FDACD5646B19EE9E28B9B267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AC8E7-B46B-4BA3-A092-B33F06A4EF5C}"/>
      </w:docPartPr>
      <w:docPartBody>
        <w:p w:rsidR="00000000" w:rsidRDefault="00E70DC6" w:rsidP="00E70DC6">
          <w:pPr>
            <w:pStyle w:val="1B221FDACD5646B19EE9E28B9B267825"/>
          </w:pPr>
          <w:r>
            <w:t>Month, Day, Year</w:t>
          </w:r>
        </w:p>
      </w:docPartBody>
    </w:docPart>
    <w:docPart>
      <w:docPartPr>
        <w:name w:val="7145760E3ACF408E9558B5EBF9B44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EF79D-467E-4644-90BB-2940E985075F}"/>
      </w:docPartPr>
      <w:docPartBody>
        <w:p w:rsidR="00000000" w:rsidRDefault="00E70DC6" w:rsidP="00E70DC6">
          <w:pPr>
            <w:pStyle w:val="7145760E3ACF408E9558B5EBF9B444AB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6767F098CA9E4403B5743B08D1C91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42876-A0B5-417E-B3F7-AF1992808A7D}"/>
      </w:docPartPr>
      <w:docPartBody>
        <w:p w:rsidR="00000000" w:rsidRDefault="00E70DC6" w:rsidP="00E70DC6">
          <w:pPr>
            <w:pStyle w:val="6767F098CA9E4403B5743B08D1C91D1B"/>
          </w:pPr>
          <w:r w:rsidRPr="00292168">
            <w:t>THIS ACKNOWLEDGES THAT</w:t>
          </w:r>
        </w:p>
      </w:docPartBody>
    </w:docPart>
    <w:docPart>
      <w:docPartPr>
        <w:name w:val="7D54B2047EEF4E00BC49758F0CE9F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B547C-E5E4-4C79-92FE-D9C3F54B85CA}"/>
      </w:docPartPr>
      <w:docPartBody>
        <w:p w:rsidR="00000000" w:rsidRDefault="00E70DC6" w:rsidP="00E70DC6">
          <w:pPr>
            <w:pStyle w:val="7D54B2047EEF4E00BC49758F0CE9FC70"/>
          </w:pPr>
          <w:r w:rsidRPr="005B09BE">
            <w:t>HAS SUCCESSFULLY COMPLETED THE</w:t>
          </w:r>
        </w:p>
      </w:docPartBody>
    </w:docPart>
    <w:docPart>
      <w:docPartPr>
        <w:name w:val="C3A25631902842769CB5F63B1BA35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668FA-84C5-4F54-A201-68C16854FE7F}"/>
      </w:docPartPr>
      <w:docPartBody>
        <w:p w:rsidR="00000000" w:rsidRDefault="00E70DC6" w:rsidP="00E70DC6">
          <w:pPr>
            <w:pStyle w:val="C3A25631902842769CB5F63B1BA35136"/>
          </w:pPr>
          <w:r>
            <w:t>Month, Day, Year</w:t>
          </w:r>
        </w:p>
      </w:docPartBody>
    </w:docPart>
    <w:docPart>
      <w:docPartPr>
        <w:name w:val="1C2A2D06D1AE472BB3A29816F5235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8AD95-31C3-4E80-B962-13BB4F70DF40}"/>
      </w:docPartPr>
      <w:docPartBody>
        <w:p w:rsidR="00000000" w:rsidRDefault="00E70DC6" w:rsidP="00E70DC6">
          <w:pPr>
            <w:pStyle w:val="1C2A2D06D1AE472BB3A29816F5235487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97C683B9470447EDBBDC2626A9447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B3C6B-3AB9-4895-B31D-9E82E1B8BBA7}"/>
      </w:docPartPr>
      <w:docPartBody>
        <w:p w:rsidR="00000000" w:rsidRDefault="00E70DC6" w:rsidP="00E70DC6">
          <w:pPr>
            <w:pStyle w:val="97C683B9470447EDBBDC2626A944794A"/>
          </w:pPr>
          <w:r w:rsidRPr="00292168">
            <w:t>THIS ACKNOWLEDGES THAT</w:t>
          </w:r>
        </w:p>
      </w:docPartBody>
    </w:docPart>
    <w:docPart>
      <w:docPartPr>
        <w:name w:val="B4CE6576E2F244AA97A3F8DB40328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9959A-7824-4401-A2AE-7468AD0AAE19}"/>
      </w:docPartPr>
      <w:docPartBody>
        <w:p w:rsidR="00000000" w:rsidRDefault="00E70DC6" w:rsidP="00E70DC6">
          <w:pPr>
            <w:pStyle w:val="B4CE6576E2F244AA97A3F8DB403286EA"/>
          </w:pPr>
          <w:r w:rsidRPr="005B09BE">
            <w:t>HAS SUCCESSFULLY COMPLETED THE</w:t>
          </w:r>
        </w:p>
      </w:docPartBody>
    </w:docPart>
    <w:docPart>
      <w:docPartPr>
        <w:name w:val="5920E7F10BC8484BABCDD4FE4DCB9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3A2AC-7F56-47A0-BB44-977F89C65F35}"/>
      </w:docPartPr>
      <w:docPartBody>
        <w:p w:rsidR="00000000" w:rsidRDefault="00E70DC6" w:rsidP="00E70DC6">
          <w:pPr>
            <w:pStyle w:val="5920E7F10BC8484BABCDD4FE4DCB97D8"/>
          </w:pPr>
          <w:r>
            <w:t>Month, Day, Year</w:t>
          </w:r>
        </w:p>
      </w:docPartBody>
    </w:docPart>
    <w:docPart>
      <w:docPartPr>
        <w:name w:val="46F873FE65ED43D0BD79F1BC84E73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8DEE2-767E-44AC-97C4-19984FF50D23}"/>
      </w:docPartPr>
      <w:docPartBody>
        <w:p w:rsidR="00000000" w:rsidRDefault="00E70DC6" w:rsidP="00E70DC6">
          <w:pPr>
            <w:pStyle w:val="46F873FE65ED43D0BD79F1BC84E731FC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A20D4A8B70CA4E1CAA1B07300EB33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542C1-5355-4544-B715-E01EDDD0C060}"/>
      </w:docPartPr>
      <w:docPartBody>
        <w:p w:rsidR="00000000" w:rsidRDefault="00E70DC6" w:rsidP="00E70DC6">
          <w:pPr>
            <w:pStyle w:val="A20D4A8B70CA4E1CAA1B07300EB3382C"/>
          </w:pPr>
          <w:r w:rsidRPr="00292168">
            <w:t>THIS ACKNOWLEDGES THAT</w:t>
          </w:r>
        </w:p>
      </w:docPartBody>
    </w:docPart>
    <w:docPart>
      <w:docPartPr>
        <w:name w:val="050E698E92B3487A82044D579A98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05044-FFB6-4FCA-A1AB-77573719FA68}"/>
      </w:docPartPr>
      <w:docPartBody>
        <w:p w:rsidR="00000000" w:rsidRDefault="00E70DC6" w:rsidP="00E70DC6">
          <w:pPr>
            <w:pStyle w:val="050E698E92B3487A82044D579A9842DE"/>
          </w:pPr>
          <w:r w:rsidRPr="005B09BE">
            <w:t>HAS SUCCESSFULLY COMPLETED THE</w:t>
          </w:r>
        </w:p>
      </w:docPartBody>
    </w:docPart>
    <w:docPart>
      <w:docPartPr>
        <w:name w:val="B3BA91E78DDC403BA0D85242CE3A1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345EB-5278-4358-86A1-BFFAF8278C19}"/>
      </w:docPartPr>
      <w:docPartBody>
        <w:p w:rsidR="00000000" w:rsidRDefault="00E70DC6" w:rsidP="00E70DC6">
          <w:pPr>
            <w:pStyle w:val="B3BA91E78DDC403BA0D85242CE3A1895"/>
          </w:pPr>
          <w:r>
            <w:t>Month, Day, Year</w:t>
          </w:r>
        </w:p>
      </w:docPartBody>
    </w:docPart>
    <w:docPart>
      <w:docPartPr>
        <w:name w:val="FA38E9ECE4604AF29F3BD66715ACB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D4DD1-0439-4BD2-9329-25BF67E62649}"/>
      </w:docPartPr>
      <w:docPartBody>
        <w:p w:rsidR="00000000" w:rsidRDefault="00E70DC6" w:rsidP="00E70DC6">
          <w:pPr>
            <w:pStyle w:val="FA38E9ECE4604AF29F3BD66715ACB834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8F7ADE8A44FD460485AE9CA932B02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28D60-54C5-4B4D-AFC8-D77AB3CDE05E}"/>
      </w:docPartPr>
      <w:docPartBody>
        <w:p w:rsidR="00000000" w:rsidRDefault="00E70DC6" w:rsidP="00E70DC6">
          <w:pPr>
            <w:pStyle w:val="8F7ADE8A44FD460485AE9CA932B022A3"/>
          </w:pPr>
          <w:r w:rsidRPr="00292168">
            <w:t>THIS ACKNOWLEDGES THAT</w:t>
          </w:r>
        </w:p>
      </w:docPartBody>
    </w:docPart>
    <w:docPart>
      <w:docPartPr>
        <w:name w:val="643A7D91C0FC44D499D96552841CE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D4CC8-8437-4DA5-8F6F-20BDF273901E}"/>
      </w:docPartPr>
      <w:docPartBody>
        <w:p w:rsidR="00000000" w:rsidRDefault="00E70DC6" w:rsidP="00E70DC6">
          <w:pPr>
            <w:pStyle w:val="643A7D91C0FC44D499D96552841CE2B1"/>
          </w:pPr>
          <w:r w:rsidRPr="005B09BE">
            <w:t>HAS SUCCESSFULLY COMPLETED THE</w:t>
          </w:r>
        </w:p>
      </w:docPartBody>
    </w:docPart>
    <w:docPart>
      <w:docPartPr>
        <w:name w:val="965A4135442A40B48B06881CAC67A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ADFC3-380B-4D5C-A41B-00BA802CAAC7}"/>
      </w:docPartPr>
      <w:docPartBody>
        <w:p w:rsidR="00000000" w:rsidRDefault="00E70DC6" w:rsidP="00E70DC6">
          <w:pPr>
            <w:pStyle w:val="965A4135442A40B48B06881CAC67AED5"/>
          </w:pPr>
          <w:r>
            <w:t>Month, Day,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C6"/>
    <w:rsid w:val="007E185D"/>
    <w:rsid w:val="009407EF"/>
    <w:rsid w:val="00E7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CE1C49EA2842FD849E9CF0C7225345">
    <w:name w:val="77CE1C49EA2842FD849E9CF0C7225345"/>
    <w:rsid w:val="00E70DC6"/>
  </w:style>
  <w:style w:type="paragraph" w:customStyle="1" w:styleId="D22ADBAF3CE4476EA0748096CBE56A8C">
    <w:name w:val="D22ADBAF3CE4476EA0748096CBE56A8C"/>
    <w:rsid w:val="00E70DC6"/>
  </w:style>
  <w:style w:type="paragraph" w:customStyle="1" w:styleId="259668C650C74F0593C60633CA433B2E">
    <w:name w:val="259668C650C74F0593C60633CA433B2E"/>
    <w:rsid w:val="00E70DC6"/>
  </w:style>
  <w:style w:type="paragraph" w:customStyle="1" w:styleId="1B221FDACD5646B19EE9E28B9B267825">
    <w:name w:val="1B221FDACD5646B19EE9E28B9B267825"/>
    <w:rsid w:val="00E70DC6"/>
  </w:style>
  <w:style w:type="paragraph" w:customStyle="1" w:styleId="7145760E3ACF408E9558B5EBF9B444AB">
    <w:name w:val="7145760E3ACF408E9558B5EBF9B444AB"/>
    <w:rsid w:val="00E70DC6"/>
  </w:style>
  <w:style w:type="paragraph" w:customStyle="1" w:styleId="6767F098CA9E4403B5743B08D1C91D1B">
    <w:name w:val="6767F098CA9E4403B5743B08D1C91D1B"/>
    <w:rsid w:val="00E70DC6"/>
  </w:style>
  <w:style w:type="paragraph" w:customStyle="1" w:styleId="7D54B2047EEF4E00BC49758F0CE9FC70">
    <w:name w:val="7D54B2047EEF4E00BC49758F0CE9FC70"/>
    <w:rsid w:val="00E70DC6"/>
  </w:style>
  <w:style w:type="paragraph" w:customStyle="1" w:styleId="C3A25631902842769CB5F63B1BA35136">
    <w:name w:val="C3A25631902842769CB5F63B1BA35136"/>
    <w:rsid w:val="00E70DC6"/>
  </w:style>
  <w:style w:type="paragraph" w:customStyle="1" w:styleId="1C2A2D06D1AE472BB3A29816F5235487">
    <w:name w:val="1C2A2D06D1AE472BB3A29816F5235487"/>
    <w:rsid w:val="00E70DC6"/>
  </w:style>
  <w:style w:type="paragraph" w:customStyle="1" w:styleId="97C683B9470447EDBBDC2626A944794A">
    <w:name w:val="97C683B9470447EDBBDC2626A944794A"/>
    <w:rsid w:val="00E70DC6"/>
  </w:style>
  <w:style w:type="paragraph" w:customStyle="1" w:styleId="B4CE6576E2F244AA97A3F8DB403286EA">
    <w:name w:val="B4CE6576E2F244AA97A3F8DB403286EA"/>
    <w:rsid w:val="00E70DC6"/>
  </w:style>
  <w:style w:type="paragraph" w:customStyle="1" w:styleId="5920E7F10BC8484BABCDD4FE4DCB97D8">
    <w:name w:val="5920E7F10BC8484BABCDD4FE4DCB97D8"/>
    <w:rsid w:val="00E70DC6"/>
  </w:style>
  <w:style w:type="paragraph" w:customStyle="1" w:styleId="46F873FE65ED43D0BD79F1BC84E731FC">
    <w:name w:val="46F873FE65ED43D0BD79F1BC84E731FC"/>
    <w:rsid w:val="00E70DC6"/>
  </w:style>
  <w:style w:type="paragraph" w:customStyle="1" w:styleId="A20D4A8B70CA4E1CAA1B07300EB3382C">
    <w:name w:val="A20D4A8B70CA4E1CAA1B07300EB3382C"/>
    <w:rsid w:val="00E70DC6"/>
  </w:style>
  <w:style w:type="paragraph" w:customStyle="1" w:styleId="050E698E92B3487A82044D579A9842DE">
    <w:name w:val="050E698E92B3487A82044D579A9842DE"/>
    <w:rsid w:val="00E70DC6"/>
  </w:style>
  <w:style w:type="paragraph" w:customStyle="1" w:styleId="B3BA91E78DDC403BA0D85242CE3A1895">
    <w:name w:val="B3BA91E78DDC403BA0D85242CE3A1895"/>
    <w:rsid w:val="00E70DC6"/>
  </w:style>
  <w:style w:type="paragraph" w:customStyle="1" w:styleId="FA38E9ECE4604AF29F3BD66715ACB834">
    <w:name w:val="FA38E9ECE4604AF29F3BD66715ACB834"/>
    <w:rsid w:val="00E70DC6"/>
  </w:style>
  <w:style w:type="paragraph" w:customStyle="1" w:styleId="8F7ADE8A44FD460485AE9CA932B022A3">
    <w:name w:val="8F7ADE8A44FD460485AE9CA932B022A3"/>
    <w:rsid w:val="00E70DC6"/>
  </w:style>
  <w:style w:type="paragraph" w:customStyle="1" w:styleId="643A7D91C0FC44D499D96552841CE2B1">
    <w:name w:val="643A7D91C0FC44D499D96552841CE2B1"/>
    <w:rsid w:val="00E70DC6"/>
  </w:style>
  <w:style w:type="paragraph" w:customStyle="1" w:styleId="965A4135442A40B48B06881CAC67AED5">
    <w:name w:val="965A4135442A40B48B06881CAC67AED5"/>
    <w:rsid w:val="00E70D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5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2025-07-11T07:49:00Z</dcterms:created>
  <dcterms:modified xsi:type="dcterms:W3CDTF">2025-07-11T07:56:00Z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